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EDDF9" w14:textId="77777777" w:rsidR="003B1CC8" w:rsidRDefault="003037CC">
      <w:pPr>
        <w:pStyle w:val="a4"/>
        <w:jc w:val="right"/>
        <w:rPr>
          <w:lang w:val="ru-RU"/>
        </w:rPr>
      </w:pPr>
      <w:r w:rsidRPr="003037CC">
        <w:rPr>
          <w:lang w:val="ru-RU"/>
        </w:rPr>
        <w:t>Разработка</w:t>
      </w:r>
      <w:r>
        <w:rPr>
          <w:lang w:val="ru-RU"/>
        </w:rPr>
        <w:t xml:space="preserve"> системы управления складом для </w:t>
      </w:r>
      <w:r w:rsidRPr="003037CC">
        <w:rPr>
          <w:lang w:val="ru-RU"/>
        </w:rPr>
        <w:t>логистической компании</w:t>
      </w:r>
    </w:p>
    <w:p w14:paraId="13667BC4" w14:textId="77777777" w:rsidR="003B1CC8" w:rsidRDefault="003B1CC8">
      <w:pPr>
        <w:pStyle w:val="a4"/>
        <w:jc w:val="right"/>
        <w:rPr>
          <w:lang w:val="ru-RU"/>
        </w:rPr>
      </w:pPr>
      <w:r>
        <w:fldChar w:fldCharType="begin"/>
      </w:r>
      <w:r>
        <w:rPr>
          <w:lang w:val="ru-RU"/>
        </w:rPr>
        <w:instrText xml:space="preserve"> </w:instrText>
      </w:r>
      <w:r>
        <w:instrText>TITLE</w:instrText>
      </w:r>
      <w:r>
        <w:rPr>
          <w:lang w:val="ru-RU"/>
        </w:rPr>
        <w:instrText xml:space="preserve">  \* </w:instrText>
      </w:r>
      <w:r>
        <w:instrText>MERGEFORMAT</w:instrText>
      </w:r>
      <w:r>
        <w:rPr>
          <w:lang w:val="ru-RU"/>
        </w:rPr>
        <w:instrText xml:space="preserve"> </w:instrText>
      </w:r>
      <w:r>
        <w:fldChar w:fldCharType="separate"/>
      </w:r>
      <w:r>
        <w:rPr>
          <w:lang w:val="ru-RU"/>
        </w:rPr>
        <w:t>Видение</w:t>
      </w:r>
      <w:r>
        <w:fldChar w:fldCharType="end"/>
      </w:r>
    </w:p>
    <w:p w14:paraId="5DA6CDAA" w14:textId="77777777" w:rsidR="003B1CC8" w:rsidRDefault="003B1CC8">
      <w:pPr>
        <w:pStyle w:val="a4"/>
        <w:jc w:val="right"/>
        <w:rPr>
          <w:lang w:val="ru-RU"/>
        </w:rPr>
      </w:pPr>
    </w:p>
    <w:p w14:paraId="632CED30" w14:textId="77777777" w:rsidR="003B1CC8" w:rsidRDefault="003B1CC8">
      <w:pPr>
        <w:rPr>
          <w:lang w:val="ru-RU"/>
        </w:rPr>
        <w:sectPr w:rsidR="003B1CC8"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D9442FF" w14:textId="77777777" w:rsidR="003B1CC8" w:rsidRDefault="003B1CC8">
      <w:pPr>
        <w:pStyle w:val="a4"/>
        <w:rPr>
          <w:lang w:val="ru-RU"/>
        </w:rPr>
      </w:pPr>
      <w:r>
        <w:rPr>
          <w:lang w:val="ru-RU"/>
        </w:rPr>
        <w:lastRenderedPageBreak/>
        <w:t>Содержание</w:t>
      </w:r>
    </w:p>
    <w:p w14:paraId="492AF478" w14:textId="77777777" w:rsidR="00393172" w:rsidRDefault="003B1CC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fldChar w:fldCharType="begin"/>
      </w:r>
      <w:r>
        <w:rPr>
          <w:lang w:val="ru-RU"/>
        </w:rPr>
        <w:instrText xml:space="preserve"> </w:instrText>
      </w:r>
      <w:r>
        <w:instrText>TOC</w:instrText>
      </w:r>
      <w:r>
        <w:rPr>
          <w:lang w:val="ru-RU"/>
        </w:rPr>
        <w:instrText xml:space="preserve"> \</w:instrText>
      </w:r>
      <w:r>
        <w:instrText>o</w:instrText>
      </w:r>
      <w:r>
        <w:rPr>
          <w:lang w:val="ru-RU"/>
        </w:rPr>
        <w:instrText xml:space="preserve"> "1-3" </w:instrText>
      </w:r>
      <w:r>
        <w:fldChar w:fldCharType="separate"/>
      </w:r>
      <w:r w:rsidR="00393172">
        <w:rPr>
          <w:noProof/>
        </w:rPr>
        <w:t>1.</w:t>
      </w:r>
      <w:r w:rsidR="00393172"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="00393172" w:rsidRPr="0044782B">
        <w:rPr>
          <w:noProof/>
          <w:lang w:val="ru-RU"/>
        </w:rPr>
        <w:t>Введение</w:t>
      </w:r>
      <w:r w:rsidR="00393172">
        <w:rPr>
          <w:noProof/>
        </w:rPr>
        <w:tab/>
      </w:r>
      <w:r w:rsidR="00393172">
        <w:rPr>
          <w:noProof/>
        </w:rPr>
        <w:fldChar w:fldCharType="begin"/>
      </w:r>
      <w:r w:rsidR="00393172">
        <w:rPr>
          <w:noProof/>
        </w:rPr>
        <w:instrText xml:space="preserve"> PAGEREF _Toc192835544 \h </w:instrText>
      </w:r>
      <w:r w:rsidR="00393172">
        <w:rPr>
          <w:noProof/>
        </w:rPr>
      </w:r>
      <w:r w:rsidR="00393172">
        <w:rPr>
          <w:noProof/>
        </w:rPr>
        <w:fldChar w:fldCharType="separate"/>
      </w:r>
      <w:r w:rsidR="00393172">
        <w:rPr>
          <w:noProof/>
        </w:rPr>
        <w:t>3</w:t>
      </w:r>
      <w:r w:rsidR="00393172">
        <w:rPr>
          <w:noProof/>
        </w:rPr>
        <w:fldChar w:fldCharType="end"/>
      </w:r>
    </w:p>
    <w:p w14:paraId="0FF176BD" w14:textId="77777777" w:rsidR="00393172" w:rsidRDefault="0039317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Цель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64EDA7" w14:textId="77777777" w:rsidR="00393172" w:rsidRDefault="0039317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Контекст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FDF3F6" w14:textId="77777777" w:rsidR="00393172" w:rsidRDefault="0039317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44782B">
        <w:rPr>
          <w:noProof/>
          <w:lang w:val="ru-RU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0850B79" w14:textId="77777777" w:rsidR="00393172" w:rsidRDefault="0039317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44782B">
        <w:rPr>
          <w:noProof/>
          <w:lang w:val="ru-RU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Краткое содержание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15D209" w14:textId="77777777" w:rsidR="00393172" w:rsidRDefault="0039317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Позиционирование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F277C22" w14:textId="77777777" w:rsidR="00393172" w:rsidRDefault="0039317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Определение проблемы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D20E87" w14:textId="77777777" w:rsidR="00393172" w:rsidRDefault="0039317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44782B">
        <w:rPr>
          <w:noProof/>
          <w:lang w:val="ru-RU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Определение позиции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84135B" w14:textId="77777777" w:rsidR="00393172" w:rsidRDefault="0039317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Описания пользователей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E75A61" w14:textId="77777777" w:rsidR="00393172" w:rsidRDefault="0039317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44782B">
        <w:rPr>
          <w:noProof/>
          <w:lang w:val="ru-RU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Сведения о пользователях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8330A7" w14:textId="77777777" w:rsidR="00393172" w:rsidRDefault="0039317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44782B">
        <w:rPr>
          <w:noProof/>
          <w:lang w:val="ru-RU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Пользовательская среда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EE426C" w14:textId="77777777" w:rsidR="00393172" w:rsidRDefault="0039317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44782B">
        <w:rPr>
          <w:noProof/>
          <w:lang w:val="ru-RU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Профили пользователей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76F536" w14:textId="77777777" w:rsidR="00393172" w:rsidRDefault="0039317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44782B">
        <w:rPr>
          <w:noProof/>
          <w:lang w:val="ru-RU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Ключевые потребности пользователей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A9F97F" w14:textId="77777777" w:rsidR="00393172" w:rsidRDefault="0039317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44782B">
        <w:rPr>
          <w:noProof/>
          <w:lang w:val="ru-RU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Краткий обзор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D57805" w14:textId="77777777" w:rsidR="00393172" w:rsidRDefault="0039317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44782B">
        <w:rPr>
          <w:noProof/>
          <w:lang w:val="ru-RU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Контекст использования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6A2D76" w14:textId="77777777" w:rsidR="00393172" w:rsidRDefault="0039317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44782B">
        <w:rPr>
          <w:noProof/>
          <w:lang w:val="ru-RU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Предположения и зависимости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5ED2F2" w14:textId="77777777" w:rsidR="00393172" w:rsidRDefault="0039317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Возможности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CF67E7" w14:textId="77777777" w:rsidR="00393172" w:rsidRDefault="0039317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44782B">
        <w:rPr>
          <w:noProof/>
          <w:lang w:val="ru-RU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Получение информации о доставках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D1E887" w14:textId="77777777" w:rsidR="00393172" w:rsidRDefault="0039317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44782B">
        <w:rPr>
          <w:noProof/>
          <w:lang w:val="ru-RU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Получение информации о транспорте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D25430" w14:textId="77777777" w:rsidR="00393172" w:rsidRDefault="0039317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44782B">
        <w:rPr>
          <w:noProof/>
          <w:lang w:val="ru-RU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Информация о факторах влияющих на стратегии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F4AAC6" w14:textId="77777777" w:rsidR="00393172" w:rsidRDefault="0039317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44782B">
        <w:rPr>
          <w:noProof/>
          <w:lang w:val="ru-RU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Форма создания маршрута и комплектации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485901" w14:textId="77777777" w:rsidR="00393172" w:rsidRDefault="0039317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44782B">
        <w:rPr>
          <w:noProof/>
          <w:lang w:val="ru-RU"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Передача доставки в работу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8B447F" w14:textId="77777777" w:rsidR="00393172" w:rsidRDefault="0039317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44782B">
        <w:rPr>
          <w:noProof/>
          <w:lang w:val="ru-RU"/>
        </w:rPr>
        <w:t>5.6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Анализ и возможность просмотра статистики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8CF7A68" w14:textId="77777777" w:rsidR="00393172" w:rsidRDefault="0039317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44782B">
        <w:rPr>
          <w:noProof/>
          <w:lang w:val="ru-RU"/>
        </w:rPr>
        <w:t>5.7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Контроль исполнения и оперативная корректировка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A979915" w14:textId="77777777" w:rsidR="00393172" w:rsidRDefault="0039317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44782B">
        <w:rPr>
          <w:noProof/>
          <w:lang w:val="ru-RU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D8A866" w14:textId="77777777" w:rsidR="00393172" w:rsidRDefault="0039317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44782B">
        <w:rPr>
          <w:noProof/>
          <w:lang w:val="ru-RU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Показатели качества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6C12EDE" w14:textId="77777777" w:rsidR="00393172" w:rsidRDefault="0039317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44782B">
        <w:rPr>
          <w:noProof/>
          <w:lang w:val="ru-RU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Применимость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2FBE03" w14:textId="77777777" w:rsidR="00393172" w:rsidRDefault="0039317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44782B">
        <w:rPr>
          <w:noProof/>
          <w:lang w:val="ru-RU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Надежность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9937E2" w14:textId="77777777" w:rsidR="00393172" w:rsidRDefault="0039317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44782B">
        <w:rPr>
          <w:noProof/>
          <w:lang w:val="ru-RU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Другие требования к изделию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0194D1" w14:textId="77777777" w:rsidR="00393172" w:rsidRDefault="0039317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44782B">
        <w:rPr>
          <w:noProof/>
          <w:lang w:val="ru-RU"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Применяемые стандарты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2B70D37" w14:textId="77777777" w:rsidR="00393172" w:rsidRDefault="0039317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44782B">
        <w:rPr>
          <w:noProof/>
          <w:lang w:val="ru-RU"/>
        </w:rPr>
        <w:t>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Системные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382B10E" w14:textId="77777777" w:rsidR="00393172" w:rsidRDefault="0039317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44782B">
        <w:rPr>
          <w:noProof/>
          <w:lang w:val="ru-RU"/>
        </w:rPr>
        <w:t>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Эксплуатационные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7CF10CC" w14:textId="77777777" w:rsidR="00393172" w:rsidRDefault="0039317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44782B">
        <w:rPr>
          <w:noProof/>
          <w:lang w:val="ru-RU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Требования к документации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C42A1D" w14:textId="77777777" w:rsidR="00393172" w:rsidRDefault="0039317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44782B">
        <w:rPr>
          <w:noProof/>
          <w:lang w:val="ru-RU"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Руководство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99089BA" w14:textId="77777777" w:rsidR="00393172" w:rsidRDefault="0039317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44782B">
        <w:rPr>
          <w:noProof/>
          <w:lang w:val="ru-RU"/>
        </w:rPr>
        <w:t>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Интерактивная справка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90093B0" w14:textId="77777777" w:rsidR="00393172" w:rsidRDefault="0039317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44782B">
        <w:rPr>
          <w:noProof/>
          <w:lang w:val="ru-RU"/>
        </w:rPr>
        <w:t>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Руководства по установке и конфигурированию, файл Read 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62EAF16" w14:textId="77777777" w:rsidR="00393172" w:rsidRDefault="00393172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44782B">
        <w:rPr>
          <w:noProof/>
          <w:lang w:val="ru-RU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44782B">
        <w:rPr>
          <w:noProof/>
          <w:lang w:val="ru-RU"/>
        </w:rPr>
        <w:t>Маркировка и пакетирование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_Toc192835580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DE42F1" w14:textId="77777777" w:rsidR="003B1CC8" w:rsidRDefault="003B1CC8">
      <w:pPr>
        <w:pStyle w:val="a4"/>
      </w:pPr>
      <w:r>
        <w:fldChar w:fldCharType="end"/>
      </w:r>
      <w:r>
        <w:br w:type="page"/>
      </w:r>
      <w:r w:rsidR="002668DF">
        <w:rPr>
          <w:lang w:val="ru-RU"/>
        </w:rPr>
        <w:lastRenderedPageBreak/>
        <w:fldChar w:fldCharType="begin"/>
      </w:r>
      <w:r w:rsidR="002668DF">
        <w:rPr>
          <w:lang w:val="ru-RU"/>
        </w:rPr>
        <w:instrText xml:space="preserve"> TITLE  \* MERGEFORMAT </w:instrText>
      </w:r>
      <w:r w:rsidR="002668DF">
        <w:rPr>
          <w:lang w:val="ru-RU"/>
        </w:rPr>
        <w:fldChar w:fldCharType="separate"/>
      </w:r>
      <w:r>
        <w:rPr>
          <w:lang w:val="ru-RU"/>
        </w:rPr>
        <w:t>Видение</w:t>
      </w:r>
      <w:r w:rsidR="002668DF">
        <w:rPr>
          <w:lang w:val="ru-RU"/>
        </w:rPr>
        <w:fldChar w:fldCharType="end"/>
      </w:r>
    </w:p>
    <w:p w14:paraId="38BAD418" w14:textId="77777777" w:rsidR="003B1CC8" w:rsidRDefault="003B1CC8">
      <w:pPr>
        <w:pStyle w:val="1"/>
      </w:pPr>
      <w:bookmarkStart w:id="1" w:name="_Toc436203377"/>
      <w:bookmarkStart w:id="2" w:name="_Toc452813577"/>
      <w:bookmarkStart w:id="3" w:name="_Toc192835544"/>
      <w:r>
        <w:rPr>
          <w:lang w:val="ru-RU"/>
        </w:rPr>
        <w:t>Введение</w:t>
      </w:r>
      <w:bookmarkEnd w:id="3"/>
    </w:p>
    <w:p w14:paraId="72676D90" w14:textId="77777777" w:rsidR="003B1CC8" w:rsidRDefault="003B1CC8">
      <w:pPr>
        <w:pStyle w:val="2"/>
      </w:pPr>
      <w:bookmarkStart w:id="4" w:name="_Toc192835545"/>
      <w:r>
        <w:rPr>
          <w:lang w:val="ru-RU"/>
        </w:rPr>
        <w:t>Цель</w:t>
      </w:r>
      <w:bookmarkEnd w:id="4"/>
    </w:p>
    <w:p w14:paraId="04E32D25" w14:textId="77777777" w:rsidR="00745BD8" w:rsidRPr="00745BD8" w:rsidRDefault="00745BD8" w:rsidP="00745BD8">
      <w:pPr>
        <w:pStyle w:val="aa"/>
        <w:jc w:val="both"/>
        <w:rPr>
          <w:snapToGrid w:val="0"/>
          <w:lang w:val="ru-RU"/>
        </w:rPr>
      </w:pPr>
      <w:r>
        <w:rPr>
          <w:snapToGrid w:val="0"/>
          <w:lang w:val="ru-RU"/>
        </w:rPr>
        <w:t>Цель создания настоящего документа состоит в том, чтобы собрать, проанализировать и определить высокоуровневые потребности и возможности системы управления складами для логистической компании ООО «От склада на склад».</w:t>
      </w:r>
      <w:r w:rsidRPr="00745BD8">
        <w:rPr>
          <w:snapToGrid w:val="0"/>
          <w:lang w:val="ru-RU"/>
        </w:rPr>
        <w:t xml:space="preserve"> </w:t>
      </w:r>
      <w:r>
        <w:rPr>
          <w:snapToGrid w:val="0"/>
          <w:lang w:val="ru-RU"/>
        </w:rPr>
        <w:t>Документ акцентирует внимание на возможностях, необходимых заказчику и целевым пользователям. Подробности того, как система управления складом выполняет эти потребности, будут детализированы в прецедентах и дополнительных спецификациях.</w:t>
      </w:r>
    </w:p>
    <w:p w14:paraId="1A479346" w14:textId="77777777" w:rsidR="003B1CC8" w:rsidRDefault="003B1CC8">
      <w:pPr>
        <w:pStyle w:val="2"/>
      </w:pPr>
      <w:bookmarkStart w:id="5" w:name="_Toc192835546"/>
      <w:r>
        <w:rPr>
          <w:lang w:val="ru-RU"/>
        </w:rPr>
        <w:t>Контекст</w:t>
      </w:r>
      <w:bookmarkEnd w:id="5"/>
    </w:p>
    <w:p w14:paraId="46E9AC10" w14:textId="77777777" w:rsidR="003B1CC8" w:rsidRDefault="003B1CC8">
      <w:pPr>
        <w:pStyle w:val="aa"/>
        <w:jc w:val="both"/>
        <w:rPr>
          <w:snapToGrid w:val="0"/>
          <w:lang w:val="ru-RU"/>
        </w:rPr>
      </w:pPr>
      <w:bookmarkStart w:id="6" w:name="_Toc456598589"/>
      <w:bookmarkStart w:id="7" w:name="_Toc456600920"/>
      <w:bookmarkStart w:id="8" w:name="_Toc456662659"/>
      <w:r>
        <w:rPr>
          <w:snapToGrid w:val="0"/>
          <w:lang w:val="ru-RU"/>
        </w:rPr>
        <w:t xml:space="preserve">Настоящий документ разрабатывается в рамках проекта автоматизации деятельности </w:t>
      </w:r>
      <w:r w:rsidR="00745BD8">
        <w:rPr>
          <w:snapToGrid w:val="0"/>
          <w:lang w:val="ru-RU"/>
        </w:rPr>
        <w:t>складов логистической компании ООО «От склада на склад»</w:t>
      </w:r>
      <w:r>
        <w:rPr>
          <w:snapToGrid w:val="0"/>
          <w:lang w:val="ru-RU"/>
        </w:rPr>
        <w:t xml:space="preserve"> </w:t>
      </w:r>
    </w:p>
    <w:p w14:paraId="0D7AAE2B" w14:textId="77777777" w:rsidR="003B1CC8" w:rsidRDefault="003B1CC8">
      <w:pPr>
        <w:pStyle w:val="2"/>
        <w:rPr>
          <w:lang w:val="ru-RU"/>
        </w:rPr>
      </w:pPr>
      <w:bookmarkStart w:id="9" w:name="_Toc192835547"/>
      <w:bookmarkEnd w:id="6"/>
      <w:bookmarkEnd w:id="7"/>
      <w:bookmarkEnd w:id="8"/>
      <w:r>
        <w:rPr>
          <w:lang w:val="ru-RU"/>
        </w:rPr>
        <w:t>Ссылки</w:t>
      </w:r>
      <w:bookmarkEnd w:id="9"/>
    </w:p>
    <w:bookmarkStart w:id="10" w:name="_Toc456598591"/>
    <w:bookmarkStart w:id="11" w:name="_Toc456600922"/>
    <w:bookmarkStart w:id="12" w:name="_Toc456662661"/>
    <w:p w14:paraId="36785E9F" w14:textId="77777777" w:rsidR="003B1CC8" w:rsidRDefault="00745BD8">
      <w:pPr>
        <w:pStyle w:val="aa"/>
        <w:jc w:val="both"/>
        <w:rPr>
          <w:snapToGrid w:val="0"/>
          <w:lang w:val="ru-RU"/>
        </w:rPr>
      </w:pPr>
      <w:r>
        <w:rPr>
          <w:snapToGrid w:val="0"/>
          <w:lang w:val="ru-RU"/>
        </w:rPr>
        <w:fldChar w:fldCharType="begin"/>
      </w:r>
      <w:r>
        <w:rPr>
          <w:snapToGrid w:val="0"/>
          <w:lang w:val="ru-RU"/>
        </w:rPr>
        <w:instrText xml:space="preserve"> HYPERLINK "https://www.figma.com/design/VKB681USarHcdtElLU8Aab/%D0%A0%D0%B0%D0%B7%D1%80%D0%B0%D0%B1%D0%BE%D1%82%D0%BA%D0%B0-%D0%B8-%D0%90%D0%BD%D0%B0%D0%BB%D0%B8%D0%B7-%D1%82%D1%80%D0%B5%D0%B1%D0%BE%D0%B2%D0%B0%D0%BD%D0%B8%D0%B9?node-id=0-1&amp;t=qAxs4swOnoIOsp74-1" </w:instrText>
      </w:r>
      <w:r>
        <w:rPr>
          <w:snapToGrid w:val="0"/>
          <w:lang w:val="ru-RU"/>
        </w:rPr>
        <w:fldChar w:fldCharType="separate"/>
      </w:r>
      <w:r w:rsidRPr="00745BD8">
        <w:rPr>
          <w:rStyle w:val="ad"/>
          <w:snapToGrid w:val="0"/>
          <w:lang w:val="ru-RU"/>
        </w:rPr>
        <w:t>https://www.figma.com/design/VKB681USarHcdtElLU8Aab/%D0%A0%D0%B0%D0%B7%D1%80%D0%B0%D0%B1%D0%BE%D1%82%D0%BA%D0%B0-%D0%B8-%D0%90%D0%BD%D0%B0%D0%BB%D0%B8%D0%B7-%D1%82%D1%80%D0%B5%D0%B1%D0%BE%D0%B2%D0%B0%D0%BD%D0%B8%D0%B9?node-id=0-1&amp;t=qAxs4swOnoIOsp74-1</w:t>
      </w:r>
      <w:r>
        <w:rPr>
          <w:snapToGrid w:val="0"/>
          <w:lang w:val="ru-RU"/>
        </w:rPr>
        <w:fldChar w:fldCharType="end"/>
      </w:r>
    </w:p>
    <w:p w14:paraId="42D2B9AD" w14:textId="77777777" w:rsidR="003B1CC8" w:rsidRDefault="003B1CC8">
      <w:pPr>
        <w:pStyle w:val="2"/>
        <w:rPr>
          <w:lang w:val="ru-RU"/>
        </w:rPr>
      </w:pPr>
      <w:bookmarkStart w:id="13" w:name="_Toc192835548"/>
      <w:bookmarkEnd w:id="10"/>
      <w:bookmarkEnd w:id="11"/>
      <w:bookmarkEnd w:id="12"/>
      <w:r>
        <w:rPr>
          <w:lang w:val="ru-RU"/>
        </w:rPr>
        <w:t>Краткое содержание</w:t>
      </w:r>
      <w:bookmarkEnd w:id="13"/>
    </w:p>
    <w:p w14:paraId="2929F95E" w14:textId="77777777" w:rsidR="003B1CC8" w:rsidRDefault="003B1CC8">
      <w:pPr>
        <w:pStyle w:val="aa"/>
        <w:jc w:val="both"/>
        <w:rPr>
          <w:snapToGrid w:val="0"/>
          <w:lang w:val="ru-RU"/>
        </w:rPr>
      </w:pPr>
      <w:bookmarkStart w:id="14" w:name="_Toc456662662"/>
      <w:r>
        <w:rPr>
          <w:snapToGrid w:val="0"/>
          <w:lang w:val="ru-RU"/>
        </w:rPr>
        <w:t xml:space="preserve">Документ описывает высокоуровневые требования к системе </w:t>
      </w:r>
      <w:r w:rsidR="005A49E4">
        <w:rPr>
          <w:snapToGrid w:val="0"/>
          <w:lang w:val="ru-RU"/>
        </w:rPr>
        <w:t>управлением складами.</w:t>
      </w:r>
      <w:r>
        <w:rPr>
          <w:snapToGrid w:val="0"/>
          <w:lang w:val="ru-RU"/>
        </w:rPr>
        <w:t xml:space="preserve"> Указаны основные деловые преимущества рассматриваемого в Видении решения, сформулированы ключевые проблемы и способы их решения, приведены характеристики пользователей системы, возможности системы, ограничения, показатели качества и другие требования к продукту.</w:t>
      </w:r>
    </w:p>
    <w:p w14:paraId="4A50449E" w14:textId="77777777" w:rsidR="003B1CC8" w:rsidRDefault="003B1CC8">
      <w:pPr>
        <w:pStyle w:val="1"/>
      </w:pPr>
      <w:bookmarkStart w:id="15" w:name="_Toc192835549"/>
      <w:bookmarkEnd w:id="1"/>
      <w:bookmarkEnd w:id="2"/>
      <w:bookmarkEnd w:id="14"/>
      <w:r>
        <w:rPr>
          <w:lang w:val="ru-RU"/>
        </w:rPr>
        <w:t>Позиционирование</w:t>
      </w:r>
      <w:bookmarkEnd w:id="15"/>
    </w:p>
    <w:p w14:paraId="04654774" w14:textId="77777777" w:rsidR="003B1CC8" w:rsidRDefault="003B1CC8">
      <w:pPr>
        <w:pStyle w:val="2"/>
      </w:pPr>
      <w:bookmarkStart w:id="16" w:name="_Toc192835550"/>
      <w:r>
        <w:rPr>
          <w:lang w:val="ru-RU"/>
        </w:rPr>
        <w:t>Определение проблемы</w:t>
      </w:r>
      <w:bookmarkEnd w:id="16"/>
    </w:p>
    <w:p w14:paraId="3C72EFC1" w14:textId="77777777" w:rsidR="003B1CC8" w:rsidRDefault="005A49E4" w:rsidP="005A49E4">
      <w:pPr>
        <w:ind w:left="709"/>
        <w:rPr>
          <w:lang w:val="ru-RU"/>
        </w:rPr>
      </w:pPr>
      <w:r>
        <w:rPr>
          <w:lang w:val="ru-RU"/>
        </w:rPr>
        <w:t xml:space="preserve">Основная проблема заказчика </w:t>
      </w:r>
      <w:r w:rsidRPr="005A49E4">
        <w:rPr>
          <w:lang w:val="ru-RU"/>
        </w:rPr>
        <w:t>Неэффективное управление складскими операциями</w:t>
      </w:r>
      <w:r w:rsidRPr="005A49E4">
        <w:rPr>
          <w:lang w:val="ru-RU"/>
        </w:rPr>
        <w:br/>
      </w:r>
      <w:proofErr w:type="gramStart"/>
      <w:r w:rsidRPr="005A49E4">
        <w:rPr>
          <w:lang w:val="ru-RU"/>
        </w:rPr>
        <w:t>На</w:t>
      </w:r>
      <w:proofErr w:type="gramEnd"/>
      <w:r w:rsidRPr="005A49E4">
        <w:rPr>
          <w:lang w:val="ru-RU"/>
        </w:rPr>
        <w:t xml:space="preserve"> фоне чего потеря прибыли и клиентов</w:t>
      </w:r>
    </w:p>
    <w:p w14:paraId="206484F3" w14:textId="77777777" w:rsidR="005A49E4" w:rsidRDefault="005A49E4" w:rsidP="005A49E4">
      <w:pPr>
        <w:ind w:left="709"/>
        <w:rPr>
          <w:lang w:val="ru-RU"/>
        </w:rPr>
      </w:pPr>
      <w:r>
        <w:rPr>
          <w:lang w:val="ru-RU"/>
        </w:rPr>
        <w:t xml:space="preserve">Из нее можно выделить несколько </w:t>
      </w:r>
      <w:proofErr w:type="spellStart"/>
      <w:r>
        <w:rPr>
          <w:lang w:val="ru-RU"/>
        </w:rPr>
        <w:t>подпроблем</w:t>
      </w:r>
      <w:proofErr w:type="spellEnd"/>
      <w:r>
        <w:rPr>
          <w:lang w:val="ru-RU"/>
        </w:rPr>
        <w:t>:</w:t>
      </w:r>
    </w:p>
    <w:p w14:paraId="4B4D1CD8" w14:textId="77777777" w:rsidR="005A49E4" w:rsidRDefault="005A49E4" w:rsidP="005A49E4">
      <w:pPr>
        <w:numPr>
          <w:ilvl w:val="0"/>
          <w:numId w:val="35"/>
        </w:numPr>
        <w:rPr>
          <w:lang w:val="ru-RU"/>
        </w:rPr>
      </w:pPr>
      <w:r>
        <w:rPr>
          <w:lang w:val="ru-RU"/>
        </w:rPr>
        <w:t>Задержка в обработке доставок и</w:t>
      </w:r>
      <w:r w:rsidRPr="005A49E4">
        <w:rPr>
          <w:lang w:val="ru-RU"/>
        </w:rPr>
        <w:t xml:space="preserve"> обновление информации</w:t>
      </w:r>
    </w:p>
    <w:p w14:paraId="685857A5" w14:textId="77777777" w:rsidR="005A49E4" w:rsidRDefault="005A49E4" w:rsidP="005A49E4">
      <w:pPr>
        <w:ind w:left="1429"/>
      </w:pPr>
      <w:r>
        <w:t>Задержка в обработке заявок</w:t>
      </w:r>
    </w:p>
    <w:p w14:paraId="2027323B" w14:textId="77777777" w:rsidR="005A49E4" w:rsidRDefault="005A49E4" w:rsidP="005A49E4">
      <w:pPr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Долгий процесс регистрации </w:t>
      </w:r>
      <w:r w:rsidRPr="005A49E4">
        <w:rPr>
          <w:lang w:val="ru-RU"/>
        </w:rPr>
        <w:t>груза на складе</w:t>
      </w:r>
    </w:p>
    <w:p w14:paraId="1ABEBA62" w14:textId="77777777" w:rsidR="005A49E4" w:rsidRDefault="005A49E4" w:rsidP="005A49E4">
      <w:pPr>
        <w:numPr>
          <w:ilvl w:val="0"/>
          <w:numId w:val="36"/>
        </w:numPr>
        <w:rPr>
          <w:lang w:val="ru-RU"/>
        </w:rPr>
      </w:pPr>
      <w:proofErr w:type="spellStart"/>
      <w:r w:rsidRPr="005A49E4">
        <w:rPr>
          <w:lang w:val="ru-RU"/>
        </w:rPr>
        <w:t>Отсутсвие</w:t>
      </w:r>
      <w:proofErr w:type="spellEnd"/>
      <w:r w:rsidRPr="005A49E4">
        <w:rPr>
          <w:lang w:val="ru-RU"/>
        </w:rPr>
        <w:t xml:space="preserve"> </w:t>
      </w:r>
      <w:r>
        <w:rPr>
          <w:lang w:val="ru-RU"/>
        </w:rPr>
        <w:t xml:space="preserve">автоматизированной </w:t>
      </w:r>
      <w:r w:rsidRPr="005A49E4">
        <w:rPr>
          <w:lang w:val="ru-RU"/>
        </w:rPr>
        <w:t>системы учёта заявок</w:t>
      </w:r>
    </w:p>
    <w:p w14:paraId="2200F6E1" w14:textId="77777777" w:rsidR="005A49E4" w:rsidRPr="005A49E4" w:rsidRDefault="005A49E4" w:rsidP="005A49E4">
      <w:pPr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Человеческий фактор (ошибки операторов, </w:t>
      </w:r>
      <w:r w:rsidRPr="005A49E4">
        <w:rPr>
          <w:lang w:val="ru-RU"/>
        </w:rPr>
        <w:t>перегруженность сотрудников)</w:t>
      </w:r>
    </w:p>
    <w:p w14:paraId="1A0BCED6" w14:textId="77777777" w:rsidR="005A49E4" w:rsidRDefault="005A49E4" w:rsidP="005A49E4">
      <w:pPr>
        <w:ind w:left="1429"/>
      </w:pPr>
      <w:r>
        <w:t>Проблемы с обновлением информации</w:t>
      </w:r>
    </w:p>
    <w:p w14:paraId="520AAAF4" w14:textId="77777777" w:rsidR="005A49E4" w:rsidRDefault="005A49E4" w:rsidP="005A49E4">
      <w:pPr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Задержки при передаче данных о статусе груза </w:t>
      </w:r>
      <w:r w:rsidRPr="005A49E4">
        <w:rPr>
          <w:lang w:val="ru-RU"/>
        </w:rPr>
        <w:t>клиенту</w:t>
      </w:r>
    </w:p>
    <w:p w14:paraId="7E4D29DB" w14:textId="77777777" w:rsidR="005A49E4" w:rsidRDefault="005A49E4" w:rsidP="005A49E4">
      <w:pPr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Несогласованность между отделами </w:t>
      </w:r>
      <w:r w:rsidRPr="005A49E4">
        <w:rPr>
          <w:lang w:val="ru-RU"/>
        </w:rPr>
        <w:t>(склад - логисты - водители)</w:t>
      </w:r>
    </w:p>
    <w:p w14:paraId="714BA0E1" w14:textId="77777777" w:rsidR="005A49E4" w:rsidRPr="005A49E4" w:rsidRDefault="005A49E4" w:rsidP="005A49E4">
      <w:pPr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Проблемы с интеграцией </w:t>
      </w:r>
      <w:r>
        <w:t>IT</w:t>
      </w:r>
      <w:r>
        <w:rPr>
          <w:lang w:val="ru-RU"/>
        </w:rPr>
        <w:t xml:space="preserve">-системы для онлайн </w:t>
      </w:r>
      <w:r w:rsidRPr="005A49E4">
        <w:rPr>
          <w:lang w:val="ru-RU"/>
        </w:rPr>
        <w:t>мониторинга</w:t>
      </w:r>
    </w:p>
    <w:p w14:paraId="7D67CE59" w14:textId="77777777" w:rsidR="005A49E4" w:rsidRDefault="005A49E4" w:rsidP="005A49E4">
      <w:pPr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Ошибки в </w:t>
      </w:r>
      <w:r w:rsidRPr="005A49E4">
        <w:rPr>
          <w:lang w:val="ru-RU"/>
        </w:rPr>
        <w:t>комплектации и отгрузке</w:t>
      </w:r>
    </w:p>
    <w:p w14:paraId="12641ADB" w14:textId="77777777" w:rsidR="002324CC" w:rsidRDefault="002324CC" w:rsidP="002324CC">
      <w:pPr>
        <w:ind w:left="1429"/>
        <w:rPr>
          <w:lang w:val="ru-RU"/>
        </w:rPr>
      </w:pPr>
      <w:r>
        <w:rPr>
          <w:lang w:val="ru-RU"/>
        </w:rPr>
        <w:t xml:space="preserve">Ошибки при сборке </w:t>
      </w:r>
      <w:r w:rsidRPr="002324CC">
        <w:rPr>
          <w:lang w:val="ru-RU"/>
        </w:rPr>
        <w:t xml:space="preserve">и </w:t>
      </w:r>
      <w:proofErr w:type="spellStart"/>
      <w:r w:rsidRPr="002324CC">
        <w:rPr>
          <w:lang w:val="ru-RU"/>
        </w:rPr>
        <w:t>маркеровке</w:t>
      </w:r>
      <w:proofErr w:type="spellEnd"/>
      <w:r w:rsidRPr="002324CC">
        <w:rPr>
          <w:lang w:val="ru-RU"/>
        </w:rPr>
        <w:t xml:space="preserve"> груза</w:t>
      </w:r>
    </w:p>
    <w:p w14:paraId="2566F40A" w14:textId="77777777" w:rsidR="002324CC" w:rsidRDefault="002324CC" w:rsidP="002324CC">
      <w:pPr>
        <w:numPr>
          <w:ilvl w:val="0"/>
          <w:numId w:val="38"/>
        </w:numPr>
      </w:pPr>
      <w:r>
        <w:t>Неверная сортировка грузов на складах</w:t>
      </w:r>
    </w:p>
    <w:p w14:paraId="79ACEB1C" w14:textId="77777777" w:rsidR="002324CC" w:rsidRDefault="002324CC" w:rsidP="002324CC">
      <w:pPr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Ошибки при упаковке. Неверные маркировки. </w:t>
      </w:r>
      <w:r w:rsidRPr="002324CC">
        <w:rPr>
          <w:lang w:val="ru-RU"/>
        </w:rPr>
        <w:t>Отсутствие стандартов</w:t>
      </w:r>
    </w:p>
    <w:p w14:paraId="79C49C4F" w14:textId="77777777" w:rsidR="002324CC" w:rsidRDefault="002324CC" w:rsidP="002324CC">
      <w:pPr>
        <w:numPr>
          <w:ilvl w:val="0"/>
          <w:numId w:val="38"/>
        </w:numPr>
        <w:rPr>
          <w:lang w:val="ru-RU"/>
        </w:rPr>
      </w:pPr>
      <w:r>
        <w:t>Недостаточный контроль</w:t>
      </w:r>
    </w:p>
    <w:p w14:paraId="06AD8EBE" w14:textId="77777777" w:rsidR="002324CC" w:rsidRDefault="002324CC" w:rsidP="002324CC">
      <w:pPr>
        <w:ind w:left="1418"/>
      </w:pPr>
      <w:r>
        <w:t>Несответсвие комплектации при отгрузке</w:t>
      </w:r>
    </w:p>
    <w:p w14:paraId="4B49D53B" w14:textId="77777777" w:rsidR="002324CC" w:rsidRDefault="002324CC" w:rsidP="002324CC">
      <w:pPr>
        <w:numPr>
          <w:ilvl w:val="0"/>
          <w:numId w:val="39"/>
        </w:numPr>
      </w:pPr>
      <w:r>
        <w:t>Неверная сортировка по направлениям</w:t>
      </w:r>
    </w:p>
    <w:p w14:paraId="6A8619D7" w14:textId="77777777" w:rsidR="002324CC" w:rsidRDefault="002324CC" w:rsidP="002324CC">
      <w:pPr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Потеря накладных, неправильное оформление </w:t>
      </w:r>
      <w:r w:rsidRPr="002324CC">
        <w:rPr>
          <w:lang w:val="ru-RU"/>
        </w:rPr>
        <w:t>механизмов</w:t>
      </w:r>
    </w:p>
    <w:p w14:paraId="359A2C0A" w14:textId="77777777" w:rsidR="002324CC" w:rsidRPr="002324CC" w:rsidRDefault="002324CC" w:rsidP="002324CC">
      <w:pPr>
        <w:numPr>
          <w:ilvl w:val="0"/>
          <w:numId w:val="39"/>
        </w:numPr>
        <w:rPr>
          <w:lang w:val="ru-RU"/>
        </w:rPr>
      </w:pPr>
      <w:r>
        <w:rPr>
          <w:lang w:val="ru-RU"/>
        </w:rPr>
        <w:lastRenderedPageBreak/>
        <w:t xml:space="preserve">Нехватка механизмов двойной </w:t>
      </w:r>
      <w:r w:rsidRPr="002324CC">
        <w:rPr>
          <w:lang w:val="ru-RU"/>
        </w:rPr>
        <w:t>проверки</w:t>
      </w:r>
    </w:p>
    <w:p w14:paraId="76985ACA" w14:textId="77777777" w:rsidR="005A49E4" w:rsidRDefault="005A49E4" w:rsidP="005A49E4">
      <w:pPr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Потеря/повреждение </w:t>
      </w:r>
      <w:r w:rsidRPr="005A49E4">
        <w:rPr>
          <w:lang w:val="ru-RU"/>
        </w:rPr>
        <w:t>грузов</w:t>
      </w:r>
    </w:p>
    <w:p w14:paraId="4DDFEB72" w14:textId="77777777" w:rsidR="002324CC" w:rsidRDefault="002324CC" w:rsidP="002324CC">
      <w:pPr>
        <w:ind w:left="1429"/>
        <w:rPr>
          <w:lang w:val="ru-RU"/>
        </w:rPr>
      </w:pPr>
      <w:r w:rsidRPr="002324CC">
        <w:rPr>
          <w:lang w:val="ru-RU"/>
        </w:rPr>
        <w:t>Физическая потеря на складах</w:t>
      </w:r>
    </w:p>
    <w:p w14:paraId="22585C31" w14:textId="77777777" w:rsidR="002324CC" w:rsidRDefault="002324CC" w:rsidP="002324CC">
      <w:pPr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Ошибки в логистическом </w:t>
      </w:r>
      <w:r w:rsidRPr="002324CC">
        <w:rPr>
          <w:lang w:val="ru-RU"/>
        </w:rPr>
        <w:t>процессе</w:t>
      </w:r>
    </w:p>
    <w:p w14:paraId="32D58D3B" w14:textId="77777777" w:rsidR="002324CC" w:rsidRPr="002324CC" w:rsidRDefault="002324CC" w:rsidP="002324CC">
      <w:pPr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Невнимательность персонала при </w:t>
      </w:r>
      <w:r w:rsidRPr="002324CC">
        <w:rPr>
          <w:lang w:val="ru-RU"/>
        </w:rPr>
        <w:t>приемке и отправке</w:t>
      </w:r>
    </w:p>
    <w:p w14:paraId="4597EA93" w14:textId="77777777" w:rsidR="002324CC" w:rsidRPr="002324CC" w:rsidRDefault="002324CC" w:rsidP="002324CC">
      <w:pPr>
        <w:numPr>
          <w:ilvl w:val="0"/>
          <w:numId w:val="40"/>
        </w:numPr>
        <w:rPr>
          <w:lang w:val="ru-RU"/>
        </w:rPr>
      </w:pPr>
      <w:r>
        <w:t>Проблемы со складским учётом</w:t>
      </w:r>
    </w:p>
    <w:p w14:paraId="700ED095" w14:textId="77777777" w:rsidR="002324CC" w:rsidRDefault="002324CC" w:rsidP="002324CC">
      <w:pPr>
        <w:ind w:left="1429"/>
        <w:rPr>
          <w:lang w:val="ru-RU"/>
        </w:rPr>
      </w:pPr>
      <w:r w:rsidRPr="002324CC">
        <w:rPr>
          <w:lang w:val="ru-RU"/>
        </w:rPr>
        <w:t>Повреждение при транспортировке при транспортировке</w:t>
      </w:r>
    </w:p>
    <w:p w14:paraId="0364D367" w14:textId="77777777" w:rsidR="002324CC" w:rsidRDefault="002324CC" w:rsidP="002324CC">
      <w:pPr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Недостаточная защита при упаковке и </w:t>
      </w:r>
      <w:r w:rsidRPr="002324CC">
        <w:rPr>
          <w:lang w:val="ru-RU"/>
        </w:rPr>
        <w:t>погрузке</w:t>
      </w:r>
    </w:p>
    <w:p w14:paraId="4E0EBFDA" w14:textId="77777777" w:rsidR="002324CC" w:rsidRDefault="002324CC" w:rsidP="002324CC">
      <w:pPr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Неверное распределение </w:t>
      </w:r>
      <w:r w:rsidRPr="002324CC">
        <w:rPr>
          <w:lang w:val="ru-RU"/>
        </w:rPr>
        <w:t>груза в кузове машины</w:t>
      </w:r>
    </w:p>
    <w:p w14:paraId="26E2F932" w14:textId="77777777" w:rsidR="002324CC" w:rsidRPr="002324CC" w:rsidRDefault="002324CC" w:rsidP="002324CC">
      <w:pPr>
        <w:numPr>
          <w:ilvl w:val="0"/>
          <w:numId w:val="41"/>
        </w:numPr>
        <w:rPr>
          <w:lang w:val="ru-RU"/>
        </w:rPr>
      </w:pPr>
      <w:r w:rsidRPr="002324CC">
        <w:rPr>
          <w:lang w:val="ru-RU"/>
        </w:rPr>
        <w:t>Невнимательность персонала к маркировкам грузов</w:t>
      </w:r>
    </w:p>
    <w:p w14:paraId="6C7EB553" w14:textId="77777777" w:rsidR="005A49E4" w:rsidRDefault="005A49E4" w:rsidP="005A49E4">
      <w:pPr>
        <w:numPr>
          <w:ilvl w:val="0"/>
          <w:numId w:val="35"/>
        </w:numPr>
        <w:rPr>
          <w:lang w:val="ru-RU"/>
        </w:rPr>
      </w:pPr>
      <w:r>
        <w:rPr>
          <w:lang w:val="ru-RU"/>
        </w:rPr>
        <w:t>Долгий процесс логистики</w:t>
      </w:r>
    </w:p>
    <w:p w14:paraId="53FF19E7" w14:textId="77777777" w:rsidR="002324CC" w:rsidRDefault="002324CC" w:rsidP="002324CC">
      <w:pPr>
        <w:ind w:left="1429"/>
        <w:rPr>
          <w:lang w:val="ru-RU"/>
        </w:rPr>
      </w:pPr>
      <w:proofErr w:type="spellStart"/>
      <w:r>
        <w:rPr>
          <w:lang w:val="ru-RU"/>
        </w:rPr>
        <w:t>Длительнаое</w:t>
      </w:r>
      <w:proofErr w:type="spellEnd"/>
      <w:r>
        <w:rPr>
          <w:lang w:val="ru-RU"/>
        </w:rPr>
        <w:t xml:space="preserve"> время нахождения </w:t>
      </w:r>
      <w:r w:rsidRPr="002324CC">
        <w:rPr>
          <w:lang w:val="ru-RU"/>
        </w:rPr>
        <w:t>груза на складе</w:t>
      </w:r>
    </w:p>
    <w:p w14:paraId="7C918A35" w14:textId="77777777" w:rsidR="002324CC" w:rsidRDefault="002324CC" w:rsidP="002324CC">
      <w:pPr>
        <w:numPr>
          <w:ilvl w:val="0"/>
          <w:numId w:val="42"/>
        </w:numPr>
        <w:rPr>
          <w:lang w:val="ru-RU"/>
        </w:rPr>
      </w:pPr>
      <w:r w:rsidRPr="002324CC">
        <w:rPr>
          <w:lang w:val="ru-RU"/>
        </w:rPr>
        <w:t xml:space="preserve">Медленная обработка </w:t>
      </w:r>
      <w:r>
        <w:rPr>
          <w:lang w:val="ru-RU"/>
        </w:rPr>
        <w:t xml:space="preserve">поступающих </w:t>
      </w:r>
      <w:r w:rsidRPr="002324CC">
        <w:rPr>
          <w:lang w:val="ru-RU"/>
        </w:rPr>
        <w:t>грузов</w:t>
      </w:r>
    </w:p>
    <w:p w14:paraId="7670048B" w14:textId="77777777" w:rsidR="002324CC" w:rsidRPr="002324CC" w:rsidRDefault="002324CC" w:rsidP="002324CC">
      <w:pPr>
        <w:numPr>
          <w:ilvl w:val="0"/>
          <w:numId w:val="42"/>
        </w:numPr>
        <w:rPr>
          <w:lang w:val="ru-RU"/>
        </w:rPr>
      </w:pPr>
      <w:r w:rsidRPr="002324CC">
        <w:rPr>
          <w:lang w:val="ru-RU"/>
        </w:rPr>
        <w:t>Проблемы с планированием маршрутов</w:t>
      </w:r>
    </w:p>
    <w:p w14:paraId="426B3AE9" w14:textId="77777777" w:rsidR="002324CC" w:rsidRPr="002324CC" w:rsidRDefault="002324CC" w:rsidP="002324CC">
      <w:pPr>
        <w:numPr>
          <w:ilvl w:val="0"/>
          <w:numId w:val="42"/>
        </w:numPr>
        <w:rPr>
          <w:lang w:val="ru-RU"/>
        </w:rPr>
      </w:pPr>
      <w:r>
        <w:rPr>
          <w:lang w:val="ru-RU"/>
        </w:rPr>
        <w:t>Очередь на погрузку/</w:t>
      </w:r>
      <w:r w:rsidRPr="002324CC">
        <w:rPr>
          <w:lang w:val="ru-RU"/>
        </w:rPr>
        <w:t>разгрузку</w:t>
      </w:r>
    </w:p>
    <w:p w14:paraId="26BFE492" w14:textId="77777777" w:rsidR="002324CC" w:rsidRDefault="002324CC" w:rsidP="002324CC">
      <w:pPr>
        <w:ind w:left="1429"/>
        <w:rPr>
          <w:lang w:val="ru-RU"/>
        </w:rPr>
      </w:pPr>
      <w:r w:rsidRPr="002324CC">
        <w:rPr>
          <w:lang w:val="ru-RU"/>
        </w:rPr>
        <w:t>Неоптимальные маршруты доставки</w:t>
      </w:r>
    </w:p>
    <w:p w14:paraId="2AB08C68" w14:textId="77777777" w:rsidR="002324CC" w:rsidRDefault="002324CC" w:rsidP="002324CC">
      <w:pPr>
        <w:numPr>
          <w:ilvl w:val="0"/>
          <w:numId w:val="43"/>
        </w:numPr>
      </w:pPr>
      <w:r>
        <w:t>Плохая логистика движения транспорта</w:t>
      </w:r>
    </w:p>
    <w:p w14:paraId="520743AD" w14:textId="77777777" w:rsidR="002324CC" w:rsidRDefault="002324CC" w:rsidP="002324CC">
      <w:pPr>
        <w:numPr>
          <w:ilvl w:val="0"/>
          <w:numId w:val="43"/>
        </w:numPr>
        <w:rPr>
          <w:lang w:val="ru-RU"/>
        </w:rPr>
      </w:pPr>
      <w:proofErr w:type="spellStart"/>
      <w:r>
        <w:rPr>
          <w:lang w:val="ru-RU"/>
        </w:rPr>
        <w:t>Отсутсвие</w:t>
      </w:r>
      <w:proofErr w:type="spellEnd"/>
      <w:r>
        <w:rPr>
          <w:lang w:val="ru-RU"/>
        </w:rPr>
        <w:t xml:space="preserve"> системы динамической оптимизации </w:t>
      </w:r>
      <w:r w:rsidRPr="002324CC">
        <w:rPr>
          <w:lang w:val="ru-RU"/>
        </w:rPr>
        <w:t>маршрутов</w:t>
      </w:r>
    </w:p>
    <w:p w14:paraId="7BBC3224" w14:textId="77777777" w:rsidR="002324CC" w:rsidRPr="002324CC" w:rsidRDefault="002324CC" w:rsidP="002324CC">
      <w:pPr>
        <w:numPr>
          <w:ilvl w:val="0"/>
          <w:numId w:val="43"/>
        </w:numPr>
        <w:rPr>
          <w:lang w:val="ru-RU"/>
        </w:rPr>
      </w:pPr>
      <w:r w:rsidRPr="002324CC">
        <w:rPr>
          <w:lang w:val="ru-RU"/>
        </w:rPr>
        <w:t xml:space="preserve">Не </w:t>
      </w:r>
      <w:proofErr w:type="spellStart"/>
      <w:r w:rsidRPr="002324CC">
        <w:rPr>
          <w:lang w:val="ru-RU"/>
        </w:rPr>
        <w:t>учтение</w:t>
      </w:r>
      <w:proofErr w:type="spellEnd"/>
      <w:r w:rsidRPr="002324CC">
        <w:rPr>
          <w:lang w:val="ru-RU"/>
        </w:rPr>
        <w:t xml:space="preserve"> всех факторов при создании маршрутов</w:t>
      </w:r>
    </w:p>
    <w:p w14:paraId="7DDC774D" w14:textId="77777777" w:rsidR="002324CC" w:rsidRDefault="002324CC" w:rsidP="002324CC">
      <w:pPr>
        <w:ind w:left="1429"/>
        <w:rPr>
          <w:lang w:val="ru-RU"/>
        </w:rPr>
      </w:pPr>
      <w:r w:rsidRPr="002324CC">
        <w:rPr>
          <w:lang w:val="ru-RU"/>
        </w:rPr>
        <w:t>Проблемы с транспортом</w:t>
      </w:r>
    </w:p>
    <w:p w14:paraId="0DD9B84A" w14:textId="77777777" w:rsidR="002324CC" w:rsidRDefault="002324CC" w:rsidP="002324CC">
      <w:pPr>
        <w:numPr>
          <w:ilvl w:val="0"/>
          <w:numId w:val="44"/>
        </w:numPr>
        <w:rPr>
          <w:lang w:val="ru-RU"/>
        </w:rPr>
      </w:pPr>
      <w:r w:rsidRPr="002324CC">
        <w:rPr>
          <w:lang w:val="ru-RU"/>
        </w:rPr>
        <w:t>Задержки водителей в пути по нефиксированным причинам</w:t>
      </w:r>
    </w:p>
    <w:p w14:paraId="747FB756" w14:textId="77777777" w:rsidR="002324CC" w:rsidRDefault="002324CC" w:rsidP="002324CC">
      <w:pPr>
        <w:numPr>
          <w:ilvl w:val="0"/>
          <w:numId w:val="44"/>
        </w:numPr>
        <w:rPr>
          <w:lang w:val="ru-RU"/>
        </w:rPr>
      </w:pPr>
      <w:r w:rsidRPr="002324CC">
        <w:rPr>
          <w:lang w:val="ru-RU"/>
        </w:rPr>
        <w:t>Долгое согласование маршрутов и передача на исполнение</w:t>
      </w:r>
    </w:p>
    <w:p w14:paraId="62A950E1" w14:textId="77777777" w:rsidR="002324CC" w:rsidRPr="002324CC" w:rsidRDefault="002324CC" w:rsidP="002324CC">
      <w:pPr>
        <w:numPr>
          <w:ilvl w:val="0"/>
          <w:numId w:val="44"/>
        </w:numPr>
        <w:rPr>
          <w:lang w:val="ru-RU"/>
        </w:rPr>
      </w:pPr>
      <w:proofErr w:type="spellStart"/>
      <w:r w:rsidRPr="002324CC">
        <w:rPr>
          <w:lang w:val="ru-RU"/>
        </w:rPr>
        <w:t>Отсутсвие</w:t>
      </w:r>
      <w:proofErr w:type="spellEnd"/>
      <w:r w:rsidRPr="002324CC">
        <w:rPr>
          <w:lang w:val="ru-RU"/>
        </w:rPr>
        <w:t xml:space="preserve"> системы заявок о неисправностях и проблемах с транспортом</w:t>
      </w:r>
    </w:p>
    <w:p w14:paraId="1490C47F" w14:textId="77777777" w:rsidR="003B1CC8" w:rsidRPr="002324CC" w:rsidRDefault="003B1CC8">
      <w:pPr>
        <w:pStyle w:val="2"/>
        <w:rPr>
          <w:lang w:val="ru-RU"/>
        </w:rPr>
      </w:pPr>
      <w:bookmarkStart w:id="17" w:name="_Toc192835551"/>
      <w:r>
        <w:rPr>
          <w:lang w:val="ru-RU"/>
        </w:rPr>
        <w:t>Определение позиции изделия</w:t>
      </w:r>
      <w:bookmarkEnd w:id="17"/>
    </w:p>
    <w:tbl>
      <w:tblPr>
        <w:tblW w:w="0" w:type="auto"/>
        <w:tblInd w:w="1458" w:type="dxa"/>
        <w:tblLayout w:type="fixed"/>
        <w:tblLook w:val="0000" w:firstRow="0" w:lastRow="0" w:firstColumn="0" w:lastColumn="0" w:noHBand="0" w:noVBand="0"/>
      </w:tblPr>
      <w:tblGrid>
        <w:gridCol w:w="2340"/>
        <w:gridCol w:w="3600"/>
      </w:tblGrid>
      <w:tr w:rsidR="003B1CC8" w:rsidRPr="00393172" w14:paraId="592201FB" w14:textId="77777777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0CF002D" w14:textId="77777777" w:rsidR="003B1CC8" w:rsidRDefault="003B1CC8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Для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0466F20" w14:textId="77777777" w:rsidR="003B1CC8" w:rsidRDefault="002324CC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Логистической компании ООО «От склада на склад»</w:t>
            </w:r>
          </w:p>
        </w:tc>
      </w:tr>
      <w:tr w:rsidR="003B1CC8" w:rsidRPr="00393172" w14:paraId="1EE4D7AE" w14:textId="77777777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8B2CE7B" w14:textId="77777777" w:rsidR="003B1CC8" w:rsidRDefault="003B1CC8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которой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A8056C" w14:textId="77777777" w:rsidR="003B1CC8" w:rsidRDefault="003B1CC8" w:rsidP="002324CC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Требуется оптимизировать процесс </w:t>
            </w:r>
            <w:r w:rsidR="002324CC">
              <w:rPr>
                <w:lang w:val="ru-RU"/>
              </w:rPr>
              <w:t>управления складами</w:t>
            </w:r>
          </w:p>
        </w:tc>
      </w:tr>
      <w:tr w:rsidR="003B1CC8" w14:paraId="73234F7B" w14:textId="77777777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C32E0B6" w14:textId="77777777" w:rsidR="003B1CC8" w:rsidRDefault="003B1CC8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(Название продукта)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E3904A" w14:textId="77777777" w:rsidR="003B1CC8" w:rsidRDefault="003B1CC8" w:rsidP="00691E64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 АИС «</w:t>
            </w:r>
            <w:r w:rsidR="00691E64">
              <w:rPr>
                <w:lang w:val="ru-RU"/>
              </w:rPr>
              <w:t>Коробка</w:t>
            </w:r>
            <w:r>
              <w:rPr>
                <w:lang w:val="ru-RU"/>
              </w:rPr>
              <w:t>»</w:t>
            </w:r>
          </w:p>
        </w:tc>
      </w:tr>
      <w:tr w:rsidR="003B1CC8" w:rsidRPr="00393172" w14:paraId="2EA59F08" w14:textId="77777777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CAD1167" w14:textId="77777777" w:rsidR="003B1CC8" w:rsidRDefault="003B1CC8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который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816FAB" w14:textId="77777777" w:rsidR="003B1CC8" w:rsidRDefault="003B1CC8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Основан на промышленной СУБД и высоконадёжен</w:t>
            </w:r>
          </w:p>
        </w:tc>
      </w:tr>
      <w:tr w:rsidR="003B1CC8" w:rsidRPr="00393172" w14:paraId="5890601C" w14:textId="77777777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2D2BA51" w14:textId="77777777" w:rsidR="003B1CC8" w:rsidRDefault="003B1CC8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В отличие от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42890D" w14:textId="77777777" w:rsidR="003B1CC8" w:rsidRDefault="003B1CC8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Существующего механизма на основе электронных таблиц</w:t>
            </w:r>
          </w:p>
        </w:tc>
      </w:tr>
      <w:tr w:rsidR="003B1CC8" w14:paraId="3BA9CD96" w14:textId="77777777">
        <w:trPr>
          <w:trHeight w:val="85"/>
        </w:trPr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35C3E857" w14:textId="77777777" w:rsidR="003B1CC8" w:rsidRDefault="003B1CC8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наш продукт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7B52719" w14:textId="77777777" w:rsidR="003B1CC8" w:rsidRDefault="003B1CC8" w:rsidP="00691E64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Исключает ошибки </w:t>
            </w:r>
            <w:r w:rsidR="00691E64">
              <w:rPr>
                <w:lang w:val="ru-RU"/>
              </w:rPr>
              <w:t>доставок</w:t>
            </w:r>
          </w:p>
        </w:tc>
      </w:tr>
    </w:tbl>
    <w:p w14:paraId="7C40D5B8" w14:textId="77777777" w:rsidR="003B1CC8" w:rsidRDefault="003B1CC8">
      <w:pPr>
        <w:pStyle w:val="1"/>
      </w:pPr>
      <w:bookmarkStart w:id="18" w:name="_Toc436203381"/>
      <w:bookmarkStart w:id="19" w:name="_Toc192835552"/>
      <w:r>
        <w:rPr>
          <w:lang w:val="ru-RU"/>
        </w:rPr>
        <w:t>Описания пользователей</w:t>
      </w:r>
      <w:bookmarkEnd w:id="19"/>
    </w:p>
    <w:p w14:paraId="5E53F911" w14:textId="77777777" w:rsidR="003B1CC8" w:rsidRDefault="003B1CC8">
      <w:pPr>
        <w:pStyle w:val="2"/>
        <w:ind w:left="720" w:hanging="720"/>
        <w:rPr>
          <w:lang w:val="ru-RU"/>
        </w:rPr>
      </w:pPr>
      <w:bookmarkStart w:id="20" w:name="_Toc192835553"/>
      <w:bookmarkEnd w:id="18"/>
      <w:r>
        <w:rPr>
          <w:lang w:val="ru-RU"/>
        </w:rPr>
        <w:t>Сведения о пользователях</w:t>
      </w:r>
      <w:bookmarkEnd w:id="20"/>
    </w:p>
    <w:p w14:paraId="5686D95E" w14:textId="77777777" w:rsidR="00691E64" w:rsidRPr="00691E64" w:rsidRDefault="00691E64" w:rsidP="00691E64">
      <w:pPr>
        <w:ind w:left="1418"/>
        <w:rPr>
          <w:lang w:val="ru-RU"/>
        </w:rPr>
      </w:pPr>
      <w:r w:rsidRPr="00691E64">
        <w:rPr>
          <w:lang w:val="ru-RU"/>
        </w:rPr>
        <w:t>•</w:t>
      </w:r>
      <w:r w:rsidRPr="00691E64">
        <w:rPr>
          <w:lang w:val="ru-RU"/>
        </w:rPr>
        <w:tab/>
        <w:t>Работники склада – отвечают за хранение товаров, сбор и отправку заказов</w:t>
      </w:r>
    </w:p>
    <w:p w14:paraId="0E4DBCF9" w14:textId="77777777" w:rsidR="00691E64" w:rsidRPr="00691E64" w:rsidRDefault="00691E64" w:rsidP="00691E64">
      <w:pPr>
        <w:ind w:left="1418"/>
        <w:rPr>
          <w:lang w:val="ru-RU"/>
        </w:rPr>
      </w:pPr>
      <w:r w:rsidRPr="00691E64">
        <w:rPr>
          <w:lang w:val="ru-RU"/>
        </w:rPr>
        <w:t>•</w:t>
      </w:r>
      <w:r w:rsidRPr="00691E64">
        <w:rPr>
          <w:lang w:val="ru-RU"/>
        </w:rPr>
        <w:tab/>
        <w:t>Работники трансфера – отвечают за доставку товаров</w:t>
      </w:r>
    </w:p>
    <w:p w14:paraId="57575D6B" w14:textId="77777777" w:rsidR="00691E64" w:rsidRPr="00691E64" w:rsidRDefault="00691E64" w:rsidP="00691E64">
      <w:pPr>
        <w:ind w:left="1418"/>
        <w:rPr>
          <w:lang w:val="ru-RU"/>
        </w:rPr>
      </w:pPr>
      <w:r w:rsidRPr="00691E64">
        <w:rPr>
          <w:lang w:val="ru-RU"/>
        </w:rPr>
        <w:t>•</w:t>
      </w:r>
      <w:r w:rsidRPr="00691E64">
        <w:rPr>
          <w:lang w:val="ru-RU"/>
        </w:rPr>
        <w:tab/>
        <w:t>IT отдел – отвечает за сопровождение системы и техническую поддержку</w:t>
      </w:r>
    </w:p>
    <w:p w14:paraId="4DA7BE38" w14:textId="77777777" w:rsidR="00691E64" w:rsidRPr="00691E64" w:rsidRDefault="00691E64" w:rsidP="00691E64">
      <w:pPr>
        <w:ind w:left="1418"/>
        <w:rPr>
          <w:lang w:val="ru-RU"/>
        </w:rPr>
      </w:pPr>
      <w:r w:rsidRPr="00691E64">
        <w:rPr>
          <w:lang w:val="ru-RU"/>
        </w:rPr>
        <w:t>•</w:t>
      </w:r>
      <w:r w:rsidRPr="00691E64">
        <w:rPr>
          <w:lang w:val="ru-RU"/>
        </w:rPr>
        <w:tab/>
        <w:t>Отдел продаж – отвечают за продвижение услуг кампании, поиск клиентов и партнеров</w:t>
      </w:r>
    </w:p>
    <w:p w14:paraId="373936D9" w14:textId="77777777" w:rsidR="00691E64" w:rsidRPr="00691E64" w:rsidRDefault="00691E64" w:rsidP="00691E64">
      <w:pPr>
        <w:ind w:left="1418"/>
        <w:rPr>
          <w:lang w:val="ru-RU"/>
        </w:rPr>
      </w:pPr>
      <w:r w:rsidRPr="00691E64">
        <w:rPr>
          <w:lang w:val="ru-RU"/>
        </w:rPr>
        <w:t>•</w:t>
      </w:r>
      <w:r w:rsidRPr="00691E64">
        <w:rPr>
          <w:lang w:val="ru-RU"/>
        </w:rPr>
        <w:tab/>
        <w:t>Покупатели – заинтересованы в приобретении товаров через данную компанию, быстрой и качественной доставке</w:t>
      </w:r>
    </w:p>
    <w:p w14:paraId="28F9E7C5" w14:textId="77777777" w:rsidR="00691E64" w:rsidRPr="00691E64" w:rsidRDefault="00691E64" w:rsidP="00691E64">
      <w:pPr>
        <w:ind w:left="1418"/>
        <w:rPr>
          <w:lang w:val="ru-RU"/>
        </w:rPr>
      </w:pPr>
      <w:r w:rsidRPr="00691E64">
        <w:rPr>
          <w:lang w:val="ru-RU"/>
        </w:rPr>
        <w:t>•</w:t>
      </w:r>
      <w:r w:rsidRPr="00691E64">
        <w:rPr>
          <w:lang w:val="ru-RU"/>
        </w:rPr>
        <w:tab/>
        <w:t xml:space="preserve">Ген Директор компании – инициатор проекта, заинтересован в успешной реализации для повышения эффективности и прибыли. </w:t>
      </w:r>
    </w:p>
    <w:p w14:paraId="163D283E" w14:textId="77777777" w:rsidR="00691E64" w:rsidRPr="00691E64" w:rsidRDefault="00691E64" w:rsidP="00691E64">
      <w:pPr>
        <w:ind w:left="1418"/>
        <w:rPr>
          <w:lang w:val="ru-RU"/>
        </w:rPr>
      </w:pPr>
      <w:r w:rsidRPr="00691E64">
        <w:rPr>
          <w:lang w:val="ru-RU"/>
        </w:rPr>
        <w:t>•</w:t>
      </w:r>
      <w:r w:rsidRPr="00691E64">
        <w:rPr>
          <w:lang w:val="ru-RU"/>
        </w:rPr>
        <w:tab/>
        <w:t>Совет директоров – заинтересован в информации о продажах</w:t>
      </w:r>
    </w:p>
    <w:p w14:paraId="433D846D" w14:textId="77777777" w:rsidR="00691E64" w:rsidRPr="00691E64" w:rsidRDefault="00691E64" w:rsidP="00691E64">
      <w:pPr>
        <w:ind w:left="1418"/>
        <w:rPr>
          <w:lang w:val="ru-RU"/>
        </w:rPr>
      </w:pPr>
      <w:r w:rsidRPr="00691E64">
        <w:rPr>
          <w:lang w:val="ru-RU"/>
        </w:rPr>
        <w:t>•</w:t>
      </w:r>
      <w:r w:rsidRPr="00691E64">
        <w:rPr>
          <w:lang w:val="ru-RU"/>
        </w:rPr>
        <w:tab/>
      </w:r>
      <w:proofErr w:type="spellStart"/>
      <w:r w:rsidRPr="00691E64">
        <w:rPr>
          <w:lang w:val="ru-RU"/>
        </w:rPr>
        <w:t>Роспотребнадзор</w:t>
      </w:r>
      <w:proofErr w:type="spellEnd"/>
      <w:r w:rsidRPr="00691E64">
        <w:rPr>
          <w:lang w:val="ru-RU"/>
        </w:rPr>
        <w:t xml:space="preserve"> – устанавливает стандарты и требования, контролирует качество оказания услуг</w:t>
      </w:r>
    </w:p>
    <w:p w14:paraId="2A0E2264" w14:textId="77777777" w:rsidR="00691E64" w:rsidRPr="00691E64" w:rsidRDefault="00691E64" w:rsidP="00691E64">
      <w:pPr>
        <w:ind w:left="1418"/>
        <w:rPr>
          <w:lang w:val="ru-RU"/>
        </w:rPr>
      </w:pPr>
      <w:r w:rsidRPr="00691E64">
        <w:rPr>
          <w:lang w:val="ru-RU"/>
        </w:rPr>
        <w:lastRenderedPageBreak/>
        <w:t>•</w:t>
      </w:r>
      <w:r w:rsidRPr="00691E64">
        <w:rPr>
          <w:lang w:val="ru-RU"/>
        </w:rPr>
        <w:tab/>
        <w:t>Продавец – заинтересован в отслеживание своего товара, успешного и быстрого проведения продажи и сохранении качества товара</w:t>
      </w:r>
    </w:p>
    <w:p w14:paraId="7B4A132B" w14:textId="77777777" w:rsidR="00691E64" w:rsidRPr="00691E64" w:rsidRDefault="00691E64" w:rsidP="00691E64">
      <w:pPr>
        <w:ind w:left="1418"/>
        <w:rPr>
          <w:lang w:val="ru-RU"/>
        </w:rPr>
      </w:pPr>
      <w:r w:rsidRPr="00691E64">
        <w:rPr>
          <w:lang w:val="ru-RU"/>
        </w:rPr>
        <w:t>•</w:t>
      </w:r>
      <w:r w:rsidRPr="00691E64">
        <w:rPr>
          <w:lang w:val="ru-RU"/>
        </w:rPr>
        <w:tab/>
        <w:t>IT компания – отвечает за разработку и внедрение системы</w:t>
      </w:r>
    </w:p>
    <w:p w14:paraId="63CE4557" w14:textId="77777777" w:rsidR="00691E64" w:rsidRPr="00691E64" w:rsidRDefault="00691E64" w:rsidP="00691E64">
      <w:pPr>
        <w:ind w:left="1418"/>
        <w:rPr>
          <w:lang w:val="ru-RU"/>
        </w:rPr>
      </w:pPr>
      <w:r w:rsidRPr="00691E64">
        <w:rPr>
          <w:lang w:val="ru-RU"/>
        </w:rPr>
        <w:t>•</w:t>
      </w:r>
      <w:r w:rsidRPr="00691E64">
        <w:rPr>
          <w:lang w:val="ru-RU"/>
        </w:rPr>
        <w:tab/>
        <w:t>Юридический отдел – отвечают за подготовку договоров и решение правовых вопросов</w:t>
      </w:r>
    </w:p>
    <w:p w14:paraId="7B470A05" w14:textId="77777777" w:rsidR="00691E64" w:rsidRPr="00691E64" w:rsidRDefault="00691E64" w:rsidP="00691E64">
      <w:pPr>
        <w:ind w:left="1418"/>
        <w:rPr>
          <w:lang w:val="ru-RU"/>
        </w:rPr>
      </w:pPr>
      <w:r w:rsidRPr="00691E64">
        <w:rPr>
          <w:lang w:val="ru-RU"/>
        </w:rPr>
        <w:t>•</w:t>
      </w:r>
      <w:r w:rsidRPr="00691E64">
        <w:rPr>
          <w:lang w:val="ru-RU"/>
        </w:rPr>
        <w:tab/>
        <w:t>Отдел клиентского сервиса – заинтересован в удовлетворение потребностей клиентов и решение их проблем</w:t>
      </w:r>
    </w:p>
    <w:p w14:paraId="6F5865D6" w14:textId="77777777" w:rsidR="00691E64" w:rsidRPr="00691E64" w:rsidRDefault="00691E64" w:rsidP="00691E64">
      <w:pPr>
        <w:ind w:left="1418"/>
        <w:rPr>
          <w:lang w:val="ru-RU"/>
        </w:rPr>
      </w:pPr>
      <w:r w:rsidRPr="00691E64">
        <w:rPr>
          <w:lang w:val="ru-RU"/>
        </w:rPr>
        <w:t>•</w:t>
      </w:r>
      <w:r w:rsidRPr="00691E64">
        <w:rPr>
          <w:lang w:val="ru-RU"/>
        </w:rPr>
        <w:tab/>
        <w:t>Отдел кадров – отвечают за поиск и отбор сотрудников.</w:t>
      </w:r>
    </w:p>
    <w:p w14:paraId="2D47C4E5" w14:textId="77777777" w:rsidR="00691E64" w:rsidRPr="00691E64" w:rsidRDefault="00691E64" w:rsidP="00691E64">
      <w:pPr>
        <w:ind w:left="1418"/>
        <w:rPr>
          <w:lang w:val="ru-RU"/>
        </w:rPr>
      </w:pPr>
      <w:r w:rsidRPr="00691E64">
        <w:rPr>
          <w:lang w:val="ru-RU"/>
        </w:rPr>
        <w:t>•</w:t>
      </w:r>
      <w:r w:rsidRPr="00691E64">
        <w:rPr>
          <w:lang w:val="ru-RU"/>
        </w:rPr>
        <w:tab/>
        <w:t>Логистический отдел – Разработка стратегий, оптимизация хранения, управление складами, планирование и координация транспортировки для своевременной доставки.</w:t>
      </w:r>
    </w:p>
    <w:p w14:paraId="35594C4D" w14:textId="77777777" w:rsidR="003B1CC8" w:rsidRDefault="003B1CC8">
      <w:pPr>
        <w:pStyle w:val="2"/>
        <w:ind w:left="720" w:hanging="720"/>
        <w:rPr>
          <w:lang w:val="ru-RU"/>
        </w:rPr>
      </w:pPr>
      <w:bookmarkStart w:id="21" w:name="_Ref152352466"/>
      <w:bookmarkStart w:id="22" w:name="_Toc192835554"/>
      <w:r>
        <w:rPr>
          <w:lang w:val="ru-RU"/>
        </w:rPr>
        <w:t>Пользовательская среда</w:t>
      </w:r>
      <w:bookmarkEnd w:id="21"/>
      <w:bookmarkEnd w:id="22"/>
    </w:p>
    <w:p w14:paraId="3DD0E7E9" w14:textId="77777777" w:rsidR="009C6FAA" w:rsidRPr="009C6FAA" w:rsidRDefault="009C6FAA" w:rsidP="009C6FAA">
      <w:pPr>
        <w:pStyle w:val="Paragraph2"/>
        <w:rPr>
          <w:snapToGrid w:val="0"/>
          <w:lang w:val="ru-RU"/>
        </w:rPr>
      </w:pPr>
      <w:r w:rsidRPr="009C6FAA">
        <w:rPr>
          <w:snapToGrid w:val="0"/>
          <w:lang w:val="ru-RU"/>
        </w:rPr>
        <w:t xml:space="preserve">Есть логистическая компания ООО «От склада на склад». Она работает в рамках небольшого округа «N» в котором 15 городов. </w:t>
      </w:r>
    </w:p>
    <w:p w14:paraId="125DA97E" w14:textId="77777777" w:rsidR="009C6FAA" w:rsidRPr="009C6FAA" w:rsidRDefault="009C6FAA" w:rsidP="009C6FAA">
      <w:pPr>
        <w:pStyle w:val="Paragraph2"/>
        <w:rPr>
          <w:snapToGrid w:val="0"/>
          <w:lang w:val="ru-RU"/>
        </w:rPr>
      </w:pPr>
      <w:r w:rsidRPr="009C6FAA">
        <w:rPr>
          <w:snapToGrid w:val="0"/>
          <w:lang w:val="ru-RU"/>
        </w:rPr>
        <w:t xml:space="preserve">Доставка осуществляется автотранспортным путем между городами округа. В каждом из которых имеются по два склада принадлежащих компании, состоящие из пункта приема отправки и складского помещения. Доставкой занимаются работники, на предоставленном им транспорте. </w:t>
      </w:r>
    </w:p>
    <w:p w14:paraId="2E3C0411" w14:textId="77777777" w:rsidR="009C6FAA" w:rsidRPr="009C6FAA" w:rsidRDefault="009C6FAA" w:rsidP="009C6FAA">
      <w:pPr>
        <w:pStyle w:val="Paragraph2"/>
        <w:rPr>
          <w:snapToGrid w:val="0"/>
          <w:lang w:val="ru-RU"/>
        </w:rPr>
      </w:pPr>
      <w:r w:rsidRPr="009C6FAA">
        <w:rPr>
          <w:snapToGrid w:val="0"/>
          <w:lang w:val="ru-RU"/>
        </w:rPr>
        <w:t xml:space="preserve">Автопарк состоит из 45 машин. </w:t>
      </w:r>
    </w:p>
    <w:p w14:paraId="4F74C9FB" w14:textId="77777777" w:rsidR="009C6FAA" w:rsidRPr="009C6FAA" w:rsidRDefault="009C6FAA" w:rsidP="009C6FAA">
      <w:pPr>
        <w:pStyle w:val="Paragraph2"/>
        <w:rPr>
          <w:snapToGrid w:val="0"/>
          <w:lang w:val="ru-RU"/>
        </w:rPr>
      </w:pPr>
      <w:r w:rsidRPr="009C6FAA">
        <w:rPr>
          <w:snapToGrid w:val="0"/>
          <w:lang w:val="ru-RU"/>
        </w:rPr>
        <w:t xml:space="preserve">Офис находится в одном городе округа, где сидят директора и отделы </w:t>
      </w:r>
    </w:p>
    <w:p w14:paraId="4E7578CD" w14:textId="77777777" w:rsidR="003B1CC8" w:rsidRDefault="009C6FAA" w:rsidP="009C6FAA">
      <w:pPr>
        <w:pStyle w:val="Paragraph2"/>
        <w:rPr>
          <w:snapToGrid w:val="0"/>
          <w:lang w:val="ru-RU"/>
        </w:rPr>
      </w:pPr>
      <w:r w:rsidRPr="009C6FAA">
        <w:rPr>
          <w:snapToGrid w:val="0"/>
          <w:lang w:val="ru-RU"/>
        </w:rPr>
        <w:t>Всего в компании 521 сотрудник. Без учета персонала сервиса (</w:t>
      </w:r>
      <w:proofErr w:type="spellStart"/>
      <w:r w:rsidRPr="009C6FAA">
        <w:rPr>
          <w:snapToGrid w:val="0"/>
          <w:lang w:val="ru-RU"/>
        </w:rPr>
        <w:t>клининг</w:t>
      </w:r>
      <w:proofErr w:type="spellEnd"/>
      <w:r w:rsidRPr="009C6FAA">
        <w:rPr>
          <w:snapToGrid w:val="0"/>
          <w:lang w:val="ru-RU"/>
        </w:rPr>
        <w:t xml:space="preserve">, электрика и </w:t>
      </w:r>
      <w:proofErr w:type="spellStart"/>
      <w:r w:rsidRPr="009C6FAA">
        <w:rPr>
          <w:snapToGrid w:val="0"/>
          <w:lang w:val="ru-RU"/>
        </w:rPr>
        <w:t>тд</w:t>
      </w:r>
      <w:proofErr w:type="spellEnd"/>
      <w:r w:rsidRPr="009C6FAA">
        <w:rPr>
          <w:snapToGrid w:val="0"/>
          <w:lang w:val="ru-RU"/>
        </w:rPr>
        <w:t>.)</w:t>
      </w:r>
    </w:p>
    <w:p w14:paraId="0BA8296B" w14:textId="77777777" w:rsidR="003B1CC8" w:rsidRDefault="003B1CC8">
      <w:pPr>
        <w:pStyle w:val="2"/>
        <w:ind w:left="720" w:hanging="720"/>
        <w:rPr>
          <w:lang w:val="ru-RU"/>
        </w:rPr>
      </w:pPr>
      <w:bookmarkStart w:id="23" w:name="_Toc192835555"/>
      <w:r>
        <w:rPr>
          <w:lang w:val="ru-RU"/>
        </w:rPr>
        <w:t>Профили пользователей</w:t>
      </w:r>
      <w:bookmarkEnd w:id="23"/>
      <w:r>
        <w:rPr>
          <w:lang w:val="ru-RU"/>
        </w:rPr>
        <w:t xml:space="preserve">  </w:t>
      </w:r>
    </w:p>
    <w:tbl>
      <w:tblPr>
        <w:tblW w:w="9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"/>
        <w:gridCol w:w="3539"/>
        <w:gridCol w:w="5672"/>
      </w:tblGrid>
      <w:tr w:rsidR="005B0980" w14:paraId="701AF194" w14:textId="77777777" w:rsidTr="003B1CC8">
        <w:trPr>
          <w:trHeight w:val="28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499249" w14:textId="77777777" w:rsidR="005B0980" w:rsidRDefault="005B0980" w:rsidP="003B1CC8">
            <w:pPr>
              <w:ind w:firstLineChars="100" w:firstLine="200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DDF00" w14:textId="77777777" w:rsidR="005B0980" w:rsidRPr="005B0980" w:rsidRDefault="005B0980" w:rsidP="003B1CC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Пользователь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0CCBA" w14:textId="77777777" w:rsidR="005B0980" w:rsidRDefault="005B0980" w:rsidP="003B1C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5B0980" w:rsidRPr="00393172" w14:paraId="67F61B29" w14:textId="77777777" w:rsidTr="003B1CC8">
        <w:trPr>
          <w:trHeight w:val="28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B2BE30" w14:textId="77777777" w:rsidR="005B0980" w:rsidRDefault="005B0980" w:rsidP="003B1CC8">
            <w:pPr>
              <w:ind w:firstLineChars="100" w:firstLine="200"/>
              <w:jc w:val="center"/>
              <w:rPr>
                <w:color w:val="000000"/>
              </w:rPr>
            </w:pPr>
            <w:r>
              <w:rPr>
                <w:bCs/>
              </w:rPr>
              <w:t>1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72834" w14:textId="77777777" w:rsidR="005B0980" w:rsidRDefault="005B0980" w:rsidP="003B1CC8">
            <w:pPr>
              <w:rPr>
                <w:color w:val="000000"/>
              </w:rPr>
            </w:pPr>
            <w:r>
              <w:rPr>
                <w:color w:val="000000"/>
              </w:rPr>
              <w:t>Генеральный директор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E3AE5" w14:textId="77777777" w:rsidR="005B0980" w:rsidRPr="005B0980" w:rsidRDefault="005B0980" w:rsidP="003B1CC8">
            <w:pPr>
              <w:jc w:val="both"/>
              <w:rPr>
                <w:color w:val="000000"/>
                <w:lang w:val="ru-RU"/>
              </w:rPr>
            </w:pPr>
            <w:r w:rsidRPr="005B0980">
              <w:rPr>
                <w:color w:val="000000"/>
                <w:lang w:val="ru-RU"/>
              </w:rPr>
              <w:t>Управляет системой, контролирует её работу, принимает ключевые решения, просматривает отчеты</w:t>
            </w:r>
          </w:p>
        </w:tc>
      </w:tr>
      <w:tr w:rsidR="005B0980" w:rsidRPr="00393172" w14:paraId="43EE1771" w14:textId="77777777" w:rsidTr="003B1CC8">
        <w:trPr>
          <w:trHeight w:val="28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7CE808" w14:textId="77777777" w:rsidR="005B0980" w:rsidRDefault="005B0980" w:rsidP="003B1CC8">
            <w:pPr>
              <w:ind w:firstLineChars="100" w:firstLine="200"/>
              <w:jc w:val="center"/>
              <w:rPr>
                <w:color w:val="000000"/>
              </w:rPr>
            </w:pPr>
            <w:r>
              <w:rPr>
                <w:bCs/>
              </w:rPr>
              <w:t>2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DE6993" w14:textId="77777777" w:rsidR="005B0980" w:rsidRDefault="005B0980" w:rsidP="003B1CC8">
            <w:pPr>
              <w:rPr>
                <w:color w:val="000000"/>
              </w:rPr>
            </w:pPr>
            <w:r>
              <w:rPr>
                <w:color w:val="000000"/>
              </w:rPr>
              <w:t>Совет директоров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5111C" w14:textId="77777777" w:rsidR="005B0980" w:rsidRPr="005B0980" w:rsidRDefault="005B0980" w:rsidP="003B1CC8">
            <w:pPr>
              <w:jc w:val="both"/>
              <w:rPr>
                <w:color w:val="000000"/>
                <w:lang w:val="ru-RU"/>
              </w:rPr>
            </w:pPr>
            <w:r w:rsidRPr="005B0980">
              <w:rPr>
                <w:color w:val="000000"/>
                <w:lang w:val="ru-RU"/>
              </w:rPr>
              <w:t>Получает детализированные отчёты по работе для каждого отдела в рамках своих полномочий</w:t>
            </w:r>
          </w:p>
        </w:tc>
      </w:tr>
      <w:tr w:rsidR="005B0980" w:rsidRPr="00393172" w14:paraId="3F2829D6" w14:textId="77777777" w:rsidTr="003B1CC8">
        <w:trPr>
          <w:trHeight w:val="28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0633B4" w14:textId="77777777" w:rsidR="005B0980" w:rsidRDefault="005B0980" w:rsidP="003B1CC8">
            <w:pPr>
              <w:ind w:firstLineChars="100" w:firstLine="200"/>
              <w:jc w:val="center"/>
              <w:rPr>
                <w:color w:val="000000"/>
              </w:rPr>
            </w:pPr>
            <w:r>
              <w:rPr>
                <w:bCs/>
              </w:rPr>
              <w:t>3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A3837" w14:textId="77777777" w:rsidR="005B0980" w:rsidRDefault="005B0980" w:rsidP="003B1CC8">
            <w:pPr>
              <w:rPr>
                <w:color w:val="000000"/>
              </w:rPr>
            </w:pPr>
            <w:r>
              <w:rPr>
                <w:color w:val="000000"/>
              </w:rPr>
              <w:t>Отдел кадров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4B55D2" w14:textId="77777777" w:rsidR="005B0980" w:rsidRPr="005B0980" w:rsidRDefault="005B0980" w:rsidP="003B1CC8">
            <w:pPr>
              <w:jc w:val="both"/>
              <w:rPr>
                <w:color w:val="000000"/>
                <w:lang w:val="ru-RU"/>
              </w:rPr>
            </w:pPr>
            <w:r w:rsidRPr="005B0980">
              <w:rPr>
                <w:color w:val="000000"/>
                <w:lang w:val="ru-RU"/>
              </w:rPr>
              <w:t>Регистрирует новых работников, получает сводные отчёты по сотрудникам и отделам</w:t>
            </w:r>
          </w:p>
        </w:tc>
      </w:tr>
      <w:tr w:rsidR="005B0980" w:rsidRPr="00393172" w14:paraId="337018D0" w14:textId="77777777" w:rsidTr="003B1CC8">
        <w:trPr>
          <w:trHeight w:val="28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D9DAB3" w14:textId="77777777" w:rsidR="005B0980" w:rsidRDefault="005B0980" w:rsidP="003B1CC8">
            <w:pPr>
              <w:ind w:firstLineChars="100" w:firstLine="200"/>
              <w:jc w:val="center"/>
              <w:rPr>
                <w:color w:val="000000"/>
              </w:rPr>
            </w:pPr>
            <w:r>
              <w:rPr>
                <w:bCs/>
              </w:rPr>
              <w:t>4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A7C457" w14:textId="77777777" w:rsidR="005B0980" w:rsidRDefault="005B0980" w:rsidP="003B1CC8">
            <w:pPr>
              <w:rPr>
                <w:color w:val="000000"/>
              </w:rPr>
            </w:pPr>
            <w:r>
              <w:rPr>
                <w:color w:val="000000"/>
              </w:rPr>
              <w:t>IT отдел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242A1B" w14:textId="77777777" w:rsidR="005B0980" w:rsidRPr="005B0980" w:rsidRDefault="005B0980" w:rsidP="003B1CC8">
            <w:pPr>
              <w:jc w:val="both"/>
              <w:rPr>
                <w:color w:val="000000"/>
                <w:lang w:val="ru-RU"/>
              </w:rPr>
            </w:pPr>
            <w:r w:rsidRPr="005B0980">
              <w:rPr>
                <w:color w:val="000000"/>
                <w:lang w:val="ru-RU"/>
              </w:rPr>
              <w:t>Сопровождает систему и решает технические вопросы</w:t>
            </w:r>
          </w:p>
        </w:tc>
      </w:tr>
      <w:tr w:rsidR="005B0980" w:rsidRPr="00393172" w14:paraId="7634C407" w14:textId="77777777" w:rsidTr="003B1CC8">
        <w:trPr>
          <w:trHeight w:val="28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74B695" w14:textId="77777777" w:rsidR="005B0980" w:rsidRDefault="005B0980" w:rsidP="003B1CC8">
            <w:pPr>
              <w:ind w:firstLineChars="100" w:firstLine="200"/>
              <w:jc w:val="center"/>
              <w:rPr>
                <w:color w:val="000000"/>
              </w:rPr>
            </w:pPr>
            <w:r>
              <w:rPr>
                <w:bCs/>
              </w:rPr>
              <w:t>5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D55DD" w14:textId="77777777" w:rsidR="005B0980" w:rsidRDefault="005B0980" w:rsidP="003B1CC8">
            <w:pPr>
              <w:rPr>
                <w:color w:val="000000"/>
              </w:rPr>
            </w:pPr>
            <w:r>
              <w:rPr>
                <w:color w:val="000000"/>
              </w:rPr>
              <w:t>Отдел продаж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23A9C5" w14:textId="77777777" w:rsidR="005B0980" w:rsidRPr="005B0980" w:rsidRDefault="005B0980" w:rsidP="003B1CC8">
            <w:pPr>
              <w:jc w:val="both"/>
              <w:rPr>
                <w:color w:val="000000"/>
                <w:lang w:val="ru-RU"/>
              </w:rPr>
            </w:pPr>
            <w:r w:rsidRPr="005B0980">
              <w:rPr>
                <w:color w:val="000000"/>
                <w:lang w:val="ru-RU"/>
              </w:rPr>
              <w:t>Оформляет и отслеживает сделки купле-продажи</w:t>
            </w:r>
          </w:p>
        </w:tc>
      </w:tr>
      <w:tr w:rsidR="005B0980" w:rsidRPr="00393172" w14:paraId="2A90B4A7" w14:textId="77777777" w:rsidTr="003B1CC8">
        <w:trPr>
          <w:trHeight w:val="28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513C19" w14:textId="77777777" w:rsidR="005B0980" w:rsidRDefault="005B0980" w:rsidP="003B1CC8">
            <w:pPr>
              <w:ind w:firstLineChars="100" w:firstLine="200"/>
              <w:jc w:val="center"/>
              <w:rPr>
                <w:color w:val="000000"/>
              </w:rPr>
            </w:pPr>
            <w:r>
              <w:rPr>
                <w:bCs/>
              </w:rPr>
              <w:t>6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7B7928" w14:textId="77777777" w:rsidR="005B0980" w:rsidRDefault="005B0980" w:rsidP="003B1CC8">
            <w:pPr>
              <w:rPr>
                <w:color w:val="000000"/>
              </w:rPr>
            </w:pPr>
            <w:r>
              <w:rPr>
                <w:color w:val="000000"/>
              </w:rPr>
              <w:t>Отдел клиентского сервиса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E3A07E" w14:textId="77777777" w:rsidR="005B0980" w:rsidRPr="005B0980" w:rsidRDefault="005B0980" w:rsidP="003B1CC8">
            <w:pPr>
              <w:jc w:val="both"/>
              <w:rPr>
                <w:color w:val="000000"/>
                <w:lang w:val="ru-RU"/>
              </w:rPr>
            </w:pPr>
            <w:r w:rsidRPr="005B0980">
              <w:rPr>
                <w:color w:val="000000"/>
                <w:lang w:val="ru-RU"/>
              </w:rPr>
              <w:t>Получают информацию о сделках и оказывает поддержку клиентам</w:t>
            </w:r>
          </w:p>
        </w:tc>
      </w:tr>
      <w:tr w:rsidR="005B0980" w14:paraId="2C5E4CFF" w14:textId="77777777" w:rsidTr="003B1CC8">
        <w:trPr>
          <w:trHeight w:val="28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6F2AF6" w14:textId="77777777" w:rsidR="005B0980" w:rsidRDefault="005B0980" w:rsidP="003B1CC8">
            <w:pPr>
              <w:ind w:firstLineChars="100" w:firstLine="200"/>
              <w:jc w:val="center"/>
              <w:rPr>
                <w:color w:val="000000"/>
              </w:rPr>
            </w:pPr>
            <w:r>
              <w:rPr>
                <w:bCs/>
              </w:rPr>
              <w:t>7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CFCD00" w14:textId="77777777" w:rsidR="005B0980" w:rsidRDefault="005B0980" w:rsidP="003B1CC8">
            <w:pPr>
              <w:rPr>
                <w:color w:val="000000"/>
              </w:rPr>
            </w:pPr>
            <w:r>
              <w:rPr>
                <w:color w:val="000000"/>
              </w:rPr>
              <w:t>Продавец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8443B" w14:textId="77777777" w:rsidR="005B0980" w:rsidRDefault="005B0980" w:rsidP="003B1CC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Оформляет поставку товара</w:t>
            </w:r>
          </w:p>
        </w:tc>
      </w:tr>
      <w:tr w:rsidR="005B0980" w14:paraId="0AC48FBB" w14:textId="77777777" w:rsidTr="003B1CC8">
        <w:trPr>
          <w:trHeight w:val="28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BCAA02" w14:textId="77777777" w:rsidR="005B0980" w:rsidRDefault="005B0980" w:rsidP="003B1CC8">
            <w:pPr>
              <w:ind w:firstLineChars="100" w:firstLine="200"/>
              <w:jc w:val="center"/>
              <w:rPr>
                <w:color w:val="000000"/>
              </w:rPr>
            </w:pPr>
            <w:r>
              <w:rPr>
                <w:bCs/>
              </w:rPr>
              <w:t>8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2D143" w14:textId="77777777" w:rsidR="005B0980" w:rsidRDefault="005B0980" w:rsidP="003B1CC8">
            <w:pPr>
              <w:rPr>
                <w:color w:val="000000"/>
              </w:rPr>
            </w:pPr>
            <w:r>
              <w:rPr>
                <w:color w:val="000000"/>
              </w:rPr>
              <w:t>Покупатель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B2DC92" w14:textId="77777777" w:rsidR="005B0980" w:rsidRDefault="005B0980" w:rsidP="003B1CC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Покупает и получает товар</w:t>
            </w:r>
          </w:p>
        </w:tc>
      </w:tr>
      <w:tr w:rsidR="005B0980" w:rsidRPr="00393172" w14:paraId="6E811E5E" w14:textId="77777777" w:rsidTr="003B1CC8">
        <w:trPr>
          <w:trHeight w:val="28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CA9F5F" w14:textId="77777777" w:rsidR="005B0980" w:rsidRDefault="005B0980" w:rsidP="003B1CC8">
            <w:pPr>
              <w:ind w:firstLineChars="100" w:firstLine="200"/>
              <w:jc w:val="center"/>
              <w:rPr>
                <w:color w:val="000000"/>
              </w:rPr>
            </w:pPr>
            <w:r>
              <w:rPr>
                <w:bCs/>
              </w:rPr>
              <w:t>9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50E052" w14:textId="77777777" w:rsidR="005B0980" w:rsidRDefault="005B0980" w:rsidP="003B1CC8">
            <w:pPr>
              <w:rPr>
                <w:color w:val="000000"/>
              </w:rPr>
            </w:pPr>
            <w:r>
              <w:rPr>
                <w:color w:val="000000"/>
              </w:rPr>
              <w:t>IT-компания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BA7757" w14:textId="77777777" w:rsidR="005B0980" w:rsidRPr="005B0980" w:rsidRDefault="005B0980" w:rsidP="003B1CC8">
            <w:pPr>
              <w:jc w:val="both"/>
              <w:rPr>
                <w:color w:val="000000"/>
                <w:lang w:val="ru-RU"/>
              </w:rPr>
            </w:pPr>
            <w:r w:rsidRPr="005B0980">
              <w:rPr>
                <w:color w:val="000000"/>
                <w:lang w:val="ru-RU"/>
              </w:rPr>
              <w:t>Разрабатывает и внедряет систему в соответствии с требованиями заказчика</w:t>
            </w:r>
          </w:p>
        </w:tc>
      </w:tr>
      <w:tr w:rsidR="005B0980" w:rsidRPr="00393172" w14:paraId="69E39A4A" w14:textId="77777777" w:rsidTr="003B1CC8">
        <w:trPr>
          <w:trHeight w:val="28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76ED37" w14:textId="77777777" w:rsidR="005B0980" w:rsidRDefault="005B0980" w:rsidP="003B1CC8">
            <w:pPr>
              <w:ind w:firstLineChars="100" w:firstLine="20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73490" w14:textId="77777777" w:rsidR="005B0980" w:rsidRDefault="005B0980" w:rsidP="003B1CC8">
            <w:pPr>
              <w:rPr>
                <w:color w:val="000000"/>
              </w:rPr>
            </w:pPr>
            <w:r>
              <w:rPr>
                <w:color w:val="000000"/>
              </w:rPr>
              <w:t>Работники склада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8737F" w14:textId="77777777" w:rsidR="005B0980" w:rsidRPr="005B0980" w:rsidRDefault="005B0980" w:rsidP="003B1CC8">
            <w:pPr>
              <w:jc w:val="both"/>
              <w:rPr>
                <w:color w:val="000000"/>
                <w:lang w:val="ru-RU"/>
              </w:rPr>
            </w:pPr>
            <w:r w:rsidRPr="005B0980">
              <w:rPr>
                <w:color w:val="000000"/>
                <w:lang w:val="ru-RU"/>
              </w:rPr>
              <w:t>Менеджмент склада, сбор заказов и передача работникам трансфера</w:t>
            </w:r>
          </w:p>
        </w:tc>
      </w:tr>
      <w:tr w:rsidR="005B0980" w:rsidRPr="00393172" w14:paraId="2548F47A" w14:textId="77777777" w:rsidTr="003B1CC8">
        <w:trPr>
          <w:trHeight w:val="28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A2E9D7" w14:textId="77777777" w:rsidR="005B0980" w:rsidRDefault="005B0980" w:rsidP="003B1CC8">
            <w:pPr>
              <w:ind w:firstLineChars="100" w:firstLine="200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F1B899" w14:textId="77777777" w:rsidR="005B0980" w:rsidRDefault="005B0980" w:rsidP="003B1CC8">
            <w:pPr>
              <w:rPr>
                <w:color w:val="000000"/>
              </w:rPr>
            </w:pPr>
            <w:r>
              <w:rPr>
                <w:color w:val="000000"/>
              </w:rPr>
              <w:t>Работники трансфера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4370BE" w14:textId="77777777" w:rsidR="005B0980" w:rsidRPr="005B0980" w:rsidRDefault="005B0980" w:rsidP="003B1CC8">
            <w:pPr>
              <w:jc w:val="both"/>
              <w:rPr>
                <w:color w:val="000000"/>
                <w:lang w:val="ru-RU"/>
              </w:rPr>
            </w:pPr>
            <w:r w:rsidRPr="005B0980">
              <w:rPr>
                <w:color w:val="000000"/>
                <w:lang w:val="ru-RU"/>
              </w:rPr>
              <w:t>Обеспечивают быструю и качественную доставку товаров на пункты выдачи.</w:t>
            </w:r>
          </w:p>
        </w:tc>
      </w:tr>
      <w:tr w:rsidR="005B0980" w:rsidRPr="00393172" w14:paraId="7A97E925" w14:textId="77777777" w:rsidTr="003B1CC8">
        <w:trPr>
          <w:trHeight w:val="28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D7C2C9" w14:textId="77777777" w:rsidR="005B0980" w:rsidRDefault="005B0980" w:rsidP="003B1CC8">
            <w:pPr>
              <w:ind w:firstLineChars="100" w:firstLine="20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88A63" w14:textId="77777777" w:rsidR="005B0980" w:rsidRDefault="005B0980" w:rsidP="003B1CC8">
            <w:pPr>
              <w:rPr>
                <w:color w:val="000000"/>
              </w:rPr>
            </w:pPr>
            <w:r>
              <w:rPr>
                <w:color w:val="000000"/>
              </w:rPr>
              <w:t>Юридический отдел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C1CB0F" w14:textId="77777777" w:rsidR="005B0980" w:rsidRPr="005B0980" w:rsidRDefault="005B0980" w:rsidP="003B1CC8">
            <w:pPr>
              <w:jc w:val="both"/>
              <w:rPr>
                <w:color w:val="000000"/>
                <w:lang w:val="ru-RU"/>
              </w:rPr>
            </w:pPr>
            <w:r w:rsidRPr="005B0980">
              <w:rPr>
                <w:color w:val="000000"/>
                <w:lang w:val="ru-RU"/>
              </w:rPr>
              <w:t>Обеспечивает юридическое сопровождение и решение вопросов</w:t>
            </w:r>
          </w:p>
        </w:tc>
      </w:tr>
      <w:tr w:rsidR="005B0980" w:rsidRPr="00393172" w14:paraId="2E355D07" w14:textId="77777777" w:rsidTr="003B1CC8">
        <w:trPr>
          <w:trHeight w:val="28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82375" w14:textId="77777777" w:rsidR="005B0980" w:rsidRPr="00B93032" w:rsidRDefault="005B0980" w:rsidP="003B1CC8">
            <w:pPr>
              <w:ind w:firstLineChars="100" w:firstLine="200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D51272" w14:textId="77777777" w:rsidR="005B0980" w:rsidRPr="00B93032" w:rsidRDefault="005B0980" w:rsidP="003B1CC8">
            <w:pPr>
              <w:rPr>
                <w:color w:val="000000"/>
              </w:rPr>
            </w:pPr>
            <w:r>
              <w:rPr>
                <w:color w:val="000000"/>
              </w:rPr>
              <w:t>Логистический отдел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31A289" w14:textId="77777777" w:rsidR="005B0980" w:rsidRPr="005B0980" w:rsidRDefault="005B0980" w:rsidP="003B1CC8">
            <w:pPr>
              <w:jc w:val="both"/>
              <w:rPr>
                <w:color w:val="000000"/>
                <w:lang w:val="ru-RU"/>
              </w:rPr>
            </w:pPr>
            <w:r w:rsidRPr="005B0980">
              <w:rPr>
                <w:color w:val="000000"/>
                <w:lang w:val="ru-RU"/>
              </w:rPr>
              <w:t>Разрабатывает оптимальные стратегии для транспортировки и доставки</w:t>
            </w:r>
          </w:p>
        </w:tc>
      </w:tr>
    </w:tbl>
    <w:p w14:paraId="503EA7BD" w14:textId="77777777" w:rsidR="003B1CC8" w:rsidRDefault="003B1CC8">
      <w:pPr>
        <w:pStyle w:val="aa"/>
        <w:rPr>
          <w:lang w:val="ru-RU"/>
        </w:rPr>
      </w:pPr>
    </w:p>
    <w:p w14:paraId="0EB5E178" w14:textId="77777777" w:rsidR="003B1CC8" w:rsidRDefault="003B1CC8">
      <w:pPr>
        <w:pStyle w:val="2"/>
        <w:ind w:left="720" w:hanging="720"/>
        <w:rPr>
          <w:lang w:val="ru-RU"/>
        </w:rPr>
      </w:pPr>
      <w:bookmarkStart w:id="24" w:name="_Toc452813588"/>
      <w:bookmarkStart w:id="25" w:name="_Toc456662675"/>
      <w:bookmarkStart w:id="26" w:name="_Toc192835556"/>
      <w:r>
        <w:rPr>
          <w:lang w:val="ru-RU"/>
        </w:rPr>
        <w:t>Ключевые потребности пользовател</w:t>
      </w:r>
      <w:bookmarkEnd w:id="24"/>
      <w:bookmarkEnd w:id="25"/>
      <w:r>
        <w:rPr>
          <w:lang w:val="ru-RU"/>
        </w:rPr>
        <w:t>ей</w:t>
      </w:r>
      <w:bookmarkEnd w:id="26"/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1"/>
        <w:gridCol w:w="2419"/>
        <w:gridCol w:w="3640"/>
        <w:gridCol w:w="1560"/>
      </w:tblGrid>
      <w:tr w:rsidR="005B0980" w14:paraId="1C173910" w14:textId="77777777" w:rsidTr="003B1CC8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769F8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</w:rPr>
            </w:pPr>
            <w:r w:rsidRPr="003B1CC8">
              <w:rPr>
                <w:rFonts w:eastAsia="Calibri"/>
                <w:sz w:val="22"/>
                <w:szCs w:val="22"/>
              </w:rPr>
              <w:t>Заинтересованная сторона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943D5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</w:rPr>
            </w:pPr>
            <w:r w:rsidRPr="003B1CC8">
              <w:rPr>
                <w:rFonts w:eastAsia="Calibri"/>
                <w:sz w:val="22"/>
                <w:szCs w:val="22"/>
              </w:rPr>
              <w:t>Потребность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3C1C12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</w:rPr>
            </w:pPr>
            <w:r w:rsidRPr="003B1CC8">
              <w:rPr>
                <w:rFonts w:eastAsia="Calibri"/>
                <w:sz w:val="22"/>
                <w:szCs w:val="22"/>
              </w:rPr>
              <w:t>Ожидания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0DA246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</w:rPr>
            </w:pPr>
            <w:r w:rsidRPr="003B1CC8">
              <w:rPr>
                <w:rFonts w:eastAsia="Calibri"/>
                <w:sz w:val="22"/>
                <w:szCs w:val="22"/>
              </w:rPr>
              <w:t>Проблема</w:t>
            </w:r>
          </w:p>
        </w:tc>
      </w:tr>
      <w:tr w:rsidR="005B0980" w:rsidRPr="00393172" w14:paraId="59182364" w14:textId="77777777" w:rsidTr="003B1CC8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4E85D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</w:rPr>
            </w:pPr>
            <w:r w:rsidRPr="003B1CC8">
              <w:rPr>
                <w:rFonts w:eastAsia="Calibri"/>
                <w:sz w:val="22"/>
                <w:szCs w:val="22"/>
              </w:rPr>
              <w:t>Генеральный директор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83118C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3B1CC8">
              <w:rPr>
                <w:rFonts w:eastAsia="Calibri"/>
                <w:sz w:val="22"/>
                <w:szCs w:val="22"/>
                <w:lang w:val="ru-RU"/>
              </w:rPr>
              <w:t xml:space="preserve">Повысить прибыль </w:t>
            </w:r>
            <w:r w:rsidRPr="003B1CC8">
              <w:rPr>
                <w:rFonts w:eastAsia="Calibri"/>
                <w:sz w:val="22"/>
                <w:szCs w:val="22"/>
                <w:lang w:val="ru-RU"/>
              </w:rPr>
              <w:lastRenderedPageBreak/>
              <w:t>кампании, минимизировать убытки и расходы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518EE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3B1CC8">
              <w:rPr>
                <w:rFonts w:eastAsia="Calibri"/>
                <w:sz w:val="22"/>
                <w:szCs w:val="22"/>
                <w:lang w:val="ru-RU"/>
              </w:rPr>
              <w:lastRenderedPageBreak/>
              <w:t xml:space="preserve">Система должна обеспечивать учет </w:t>
            </w:r>
            <w:r w:rsidRPr="003B1CC8">
              <w:rPr>
                <w:rFonts w:eastAsia="Calibri"/>
                <w:sz w:val="22"/>
                <w:szCs w:val="22"/>
                <w:lang w:val="ru-RU"/>
              </w:rPr>
              <w:lastRenderedPageBreak/>
              <w:t>информации о товарах, доставках и состояние складов. Система должна быстро позволять отслеживать место нахождение товара и создавать документацию о предоставление услуг.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DA19AF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3B1CC8">
              <w:rPr>
                <w:rFonts w:eastAsia="Calibri"/>
                <w:sz w:val="22"/>
                <w:szCs w:val="22"/>
                <w:lang w:val="ru-RU"/>
              </w:rPr>
              <w:lastRenderedPageBreak/>
              <w:t xml:space="preserve">Оптимизация </w:t>
            </w:r>
            <w:r w:rsidRPr="003B1CC8">
              <w:rPr>
                <w:rFonts w:eastAsia="Calibri"/>
                <w:sz w:val="22"/>
                <w:szCs w:val="22"/>
                <w:lang w:val="ru-RU"/>
              </w:rPr>
              <w:lastRenderedPageBreak/>
              <w:t>расходов и увеличение прибыли</w:t>
            </w:r>
          </w:p>
        </w:tc>
      </w:tr>
      <w:tr w:rsidR="005B0980" w14:paraId="05B29448" w14:textId="77777777" w:rsidTr="003B1CC8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12A4D9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</w:rPr>
            </w:pPr>
            <w:proofErr w:type="spellStart"/>
            <w:r w:rsidRPr="003B1CC8">
              <w:rPr>
                <w:rFonts w:eastAsia="Calibri"/>
                <w:sz w:val="22"/>
                <w:szCs w:val="22"/>
              </w:rPr>
              <w:t>Совет</w:t>
            </w:r>
            <w:proofErr w:type="spellEnd"/>
            <w:r w:rsidRPr="003B1CC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3B1CC8">
              <w:rPr>
                <w:rFonts w:eastAsia="Calibri"/>
                <w:sz w:val="22"/>
                <w:szCs w:val="22"/>
              </w:rPr>
              <w:t>директоров</w:t>
            </w:r>
            <w:proofErr w:type="spellEnd"/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AD36C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3B1CC8">
              <w:rPr>
                <w:rFonts w:eastAsia="Calibri"/>
                <w:sz w:val="22"/>
                <w:szCs w:val="22"/>
                <w:lang w:val="ru-RU"/>
              </w:rPr>
              <w:t>Информация о работе всех отделов и аналитика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DD815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3B1CC8">
              <w:rPr>
                <w:rFonts w:eastAsia="Calibri"/>
                <w:sz w:val="22"/>
                <w:szCs w:val="22"/>
                <w:lang w:val="ru-RU"/>
              </w:rPr>
              <w:t>Возможность получать детализированные отчеты по каждому отделу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79598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</w:rPr>
            </w:pPr>
            <w:r w:rsidRPr="003B1CC8">
              <w:rPr>
                <w:rFonts w:eastAsia="Calibri"/>
                <w:sz w:val="22"/>
                <w:szCs w:val="22"/>
              </w:rPr>
              <w:t>Оптимизация бизнес-процессов</w:t>
            </w:r>
          </w:p>
        </w:tc>
      </w:tr>
      <w:tr w:rsidR="005B0980" w14:paraId="537CF10E" w14:textId="77777777" w:rsidTr="003B1CC8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F3A24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</w:rPr>
            </w:pPr>
            <w:r w:rsidRPr="003B1CC8">
              <w:rPr>
                <w:rFonts w:eastAsia="Calibri"/>
                <w:sz w:val="22"/>
                <w:szCs w:val="22"/>
              </w:rPr>
              <w:t>Отдел кадров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64275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3B1CC8">
              <w:rPr>
                <w:rFonts w:eastAsia="Calibri"/>
                <w:sz w:val="22"/>
                <w:szCs w:val="22"/>
                <w:lang w:val="ru-RU"/>
              </w:rPr>
              <w:t>Внесение информации о новых сотрудниках в систему, учет выходных и отпусков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05200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3B1CC8">
              <w:rPr>
                <w:rFonts w:eastAsia="Calibri"/>
                <w:sz w:val="22"/>
                <w:szCs w:val="22"/>
                <w:lang w:val="ru-RU"/>
              </w:rPr>
              <w:t>Возможность быстро вносить и отслеживать информацию о работниках компании, сокращение времени на рутинные операции.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6BF7E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</w:rPr>
            </w:pPr>
            <w:r w:rsidRPr="003B1CC8">
              <w:rPr>
                <w:rFonts w:eastAsia="Calibri"/>
                <w:sz w:val="22"/>
                <w:szCs w:val="22"/>
              </w:rPr>
              <w:t>Оптимизация бизнес-процессов</w:t>
            </w:r>
          </w:p>
        </w:tc>
      </w:tr>
      <w:tr w:rsidR="005B0980" w:rsidRPr="00393172" w14:paraId="31CA1B21" w14:textId="77777777" w:rsidTr="003B1CC8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388D55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</w:rPr>
            </w:pPr>
            <w:r w:rsidRPr="003B1CC8">
              <w:rPr>
                <w:rFonts w:eastAsia="Calibri"/>
                <w:sz w:val="22"/>
                <w:szCs w:val="22"/>
              </w:rPr>
              <w:t>IT отдел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3019F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3B1CC8">
              <w:rPr>
                <w:rFonts w:eastAsia="Calibri"/>
                <w:sz w:val="22"/>
                <w:szCs w:val="22"/>
                <w:lang w:val="ru-RU"/>
              </w:rPr>
              <w:t>Контролировать и сопровождать систему, решать технические проблемы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B20175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3B1CC8">
              <w:rPr>
                <w:rFonts w:eastAsia="Calibri"/>
                <w:sz w:val="22"/>
                <w:szCs w:val="22"/>
                <w:lang w:val="ru-RU"/>
              </w:rPr>
              <w:t>Легкое и гибкое устройство системы, стабильная работа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ED765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  <w:lang w:val="ru-RU"/>
              </w:rPr>
            </w:pPr>
          </w:p>
        </w:tc>
      </w:tr>
      <w:tr w:rsidR="005B0980" w14:paraId="7858296B" w14:textId="77777777" w:rsidTr="003B1CC8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F87DF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</w:rPr>
            </w:pPr>
            <w:proofErr w:type="spellStart"/>
            <w:r w:rsidRPr="003B1CC8">
              <w:rPr>
                <w:rFonts w:eastAsia="Calibri"/>
                <w:sz w:val="22"/>
                <w:szCs w:val="22"/>
              </w:rPr>
              <w:t>Отдел</w:t>
            </w:r>
            <w:proofErr w:type="spellEnd"/>
            <w:r w:rsidRPr="003B1CC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3B1CC8">
              <w:rPr>
                <w:rFonts w:eastAsia="Calibri"/>
                <w:sz w:val="22"/>
                <w:szCs w:val="22"/>
              </w:rPr>
              <w:t>продаж</w:t>
            </w:r>
            <w:proofErr w:type="spellEnd"/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C4969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3B1CC8">
              <w:rPr>
                <w:rFonts w:eastAsia="Calibri"/>
                <w:sz w:val="22"/>
                <w:szCs w:val="22"/>
                <w:lang w:val="ru-RU"/>
              </w:rPr>
              <w:t xml:space="preserve">Инструмент для создания документации, отслеживание сделок купле-продажи 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8FAFE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3B1CC8">
              <w:rPr>
                <w:rFonts w:eastAsia="Calibri"/>
                <w:sz w:val="22"/>
                <w:szCs w:val="22"/>
                <w:lang w:val="ru-RU"/>
              </w:rPr>
              <w:t>Автоматизация процесса создания актов, сокращение времени на рутинные операции.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F19E71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</w:rPr>
            </w:pPr>
            <w:r w:rsidRPr="003B1CC8">
              <w:rPr>
                <w:rFonts w:eastAsia="Calibri"/>
                <w:sz w:val="22"/>
                <w:szCs w:val="22"/>
              </w:rPr>
              <w:t>Оптимизация бизнес-процессов</w:t>
            </w:r>
          </w:p>
        </w:tc>
      </w:tr>
      <w:tr w:rsidR="005B0980" w:rsidRPr="00393172" w14:paraId="2A8A0A31" w14:textId="77777777" w:rsidTr="003B1CC8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39DBF0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</w:rPr>
            </w:pPr>
            <w:r w:rsidRPr="003B1CC8">
              <w:rPr>
                <w:rFonts w:eastAsia="Calibri"/>
                <w:sz w:val="22"/>
                <w:szCs w:val="22"/>
              </w:rPr>
              <w:t>Отдел клиентского сервиса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77FF2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3B1CC8">
              <w:rPr>
                <w:rFonts w:eastAsia="Calibri"/>
                <w:sz w:val="22"/>
                <w:szCs w:val="22"/>
                <w:lang w:val="ru-RU"/>
              </w:rPr>
              <w:t>Отслеживать информацию о сделках купле-продажи, статуса и местонахождение товара для оказания поддержки клиентам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B4471E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3B1CC8">
              <w:rPr>
                <w:rFonts w:eastAsia="Calibri"/>
                <w:sz w:val="22"/>
                <w:szCs w:val="22"/>
                <w:lang w:val="ru-RU"/>
              </w:rPr>
              <w:t>Возможность в системе быстро находить информацию о товаре и сделках, быстрая актуализация данных.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952CC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3B1CC8">
              <w:rPr>
                <w:rFonts w:eastAsia="Calibri"/>
                <w:sz w:val="22"/>
                <w:szCs w:val="22"/>
                <w:lang w:val="ru-RU"/>
              </w:rPr>
              <w:t>Оптимизация бизнес-процессов, недовольные клиенты</w:t>
            </w:r>
          </w:p>
        </w:tc>
      </w:tr>
      <w:tr w:rsidR="005B0980" w14:paraId="031342A6" w14:textId="77777777" w:rsidTr="003B1CC8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5C87B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</w:rPr>
            </w:pPr>
            <w:proofErr w:type="spellStart"/>
            <w:r w:rsidRPr="003B1CC8">
              <w:rPr>
                <w:rFonts w:eastAsia="Calibri"/>
                <w:sz w:val="22"/>
                <w:szCs w:val="22"/>
              </w:rPr>
              <w:t>Логистический</w:t>
            </w:r>
            <w:proofErr w:type="spellEnd"/>
            <w:r w:rsidRPr="003B1CC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3B1CC8">
              <w:rPr>
                <w:rFonts w:eastAsia="Calibri"/>
                <w:sz w:val="22"/>
                <w:szCs w:val="22"/>
              </w:rPr>
              <w:t>отдел</w:t>
            </w:r>
            <w:proofErr w:type="spellEnd"/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8BF85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3B1CC8">
              <w:rPr>
                <w:rFonts w:eastAsia="Calibri"/>
                <w:sz w:val="22"/>
                <w:szCs w:val="22"/>
                <w:lang w:val="ru-RU"/>
              </w:rPr>
              <w:t>Инструмент для расчета и планирования, доставок, маршрутов габаритов товаров.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82AED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3B1CC8">
              <w:rPr>
                <w:rFonts w:eastAsia="Calibri"/>
                <w:sz w:val="22"/>
                <w:szCs w:val="22"/>
                <w:lang w:val="ru-RU"/>
              </w:rPr>
              <w:t xml:space="preserve">Возможность в системе учитывать </w:t>
            </w:r>
            <w:proofErr w:type="gramStart"/>
            <w:r w:rsidRPr="003B1CC8">
              <w:rPr>
                <w:rFonts w:eastAsia="Calibri"/>
                <w:sz w:val="22"/>
                <w:szCs w:val="22"/>
                <w:lang w:val="ru-RU"/>
              </w:rPr>
              <w:t>факторы</w:t>
            </w:r>
            <w:proofErr w:type="gramEnd"/>
            <w:r w:rsidRPr="003B1CC8">
              <w:rPr>
                <w:rFonts w:eastAsia="Calibri"/>
                <w:sz w:val="22"/>
                <w:szCs w:val="22"/>
                <w:lang w:val="ru-RU"/>
              </w:rPr>
              <w:t xml:space="preserve"> влияющие на транспортировку и на их основе выстраивать стратегии, уведомлять работников склада и трансфера о новых стратегиях, маршрутах и изменениях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3CF97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</w:rPr>
            </w:pPr>
            <w:r w:rsidRPr="003B1CC8">
              <w:rPr>
                <w:rFonts w:eastAsia="Calibri"/>
                <w:sz w:val="22"/>
                <w:szCs w:val="22"/>
              </w:rPr>
              <w:t>Оптимизация бизнес-процессов,</w:t>
            </w:r>
          </w:p>
          <w:p w14:paraId="73CFB9AE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</w:rPr>
            </w:pPr>
            <w:r w:rsidRPr="003B1CC8">
              <w:rPr>
                <w:rFonts w:eastAsia="Calibri"/>
                <w:sz w:val="22"/>
                <w:szCs w:val="22"/>
              </w:rPr>
              <w:t>контроль</w:t>
            </w:r>
          </w:p>
        </w:tc>
      </w:tr>
      <w:tr w:rsidR="005B0980" w:rsidRPr="00393172" w14:paraId="791EB3C6" w14:textId="77777777" w:rsidTr="003B1CC8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08624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</w:rPr>
            </w:pPr>
            <w:r w:rsidRPr="003B1CC8">
              <w:rPr>
                <w:rFonts w:eastAsia="Calibri"/>
                <w:sz w:val="22"/>
                <w:szCs w:val="22"/>
              </w:rPr>
              <w:t>IT компания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6D085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3B1CC8">
              <w:rPr>
                <w:rFonts w:eastAsia="Calibri"/>
                <w:sz w:val="22"/>
                <w:szCs w:val="22"/>
                <w:lang w:val="ru-RU"/>
              </w:rPr>
              <w:t>Разработка и внедрение системы в соответствии с требованиями заказчика.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8A6D10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3B1CC8">
              <w:rPr>
                <w:rFonts w:eastAsia="Calibri"/>
                <w:sz w:val="22"/>
                <w:szCs w:val="22"/>
                <w:lang w:val="ru-RU"/>
              </w:rPr>
              <w:t>Чёткое техническое задание, понимание потребностей заказчика, соблюдение сроков и бюджета проекта.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6C420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  <w:lang w:val="ru-RU"/>
              </w:rPr>
            </w:pPr>
          </w:p>
        </w:tc>
      </w:tr>
      <w:tr w:rsidR="005B0980" w14:paraId="6EDF866F" w14:textId="77777777" w:rsidTr="003B1CC8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E39CF4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</w:rPr>
            </w:pPr>
            <w:proofErr w:type="spellStart"/>
            <w:r w:rsidRPr="003B1CC8">
              <w:rPr>
                <w:rFonts w:eastAsia="Calibri"/>
                <w:sz w:val="22"/>
                <w:szCs w:val="22"/>
              </w:rPr>
              <w:t>Продавец</w:t>
            </w:r>
            <w:proofErr w:type="spellEnd"/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91762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3B1CC8">
              <w:rPr>
                <w:rFonts w:eastAsia="Calibri"/>
                <w:sz w:val="22"/>
                <w:szCs w:val="22"/>
                <w:lang w:val="ru-RU"/>
              </w:rPr>
              <w:t>Оформление и контроль доставки товара.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D2BCCE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3B1CC8">
              <w:rPr>
                <w:rFonts w:eastAsia="Calibri"/>
                <w:sz w:val="22"/>
                <w:szCs w:val="22"/>
                <w:lang w:val="ru-RU"/>
              </w:rPr>
              <w:t>Возможность быстро и просто оформить товар и отслеживать процесс доставки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A1F922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</w:rPr>
            </w:pPr>
            <w:r w:rsidRPr="003B1CC8">
              <w:rPr>
                <w:rFonts w:eastAsia="Calibri"/>
                <w:sz w:val="22"/>
                <w:szCs w:val="22"/>
              </w:rPr>
              <w:t>Долгий процесс доставки</w:t>
            </w:r>
          </w:p>
        </w:tc>
      </w:tr>
      <w:tr w:rsidR="005B0980" w14:paraId="1823C58F" w14:textId="77777777" w:rsidTr="003B1CC8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53E8C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</w:rPr>
            </w:pPr>
            <w:r w:rsidRPr="003B1CC8">
              <w:rPr>
                <w:rFonts w:eastAsia="Calibri"/>
                <w:sz w:val="22"/>
                <w:szCs w:val="22"/>
              </w:rPr>
              <w:t>Покупатель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AD3BD3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3B1CC8">
              <w:rPr>
                <w:rFonts w:eastAsia="Calibri"/>
                <w:sz w:val="22"/>
                <w:szCs w:val="22"/>
                <w:lang w:val="ru-RU"/>
              </w:rPr>
              <w:t>Получение товара и получение информации о местонахождение их заказа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D0BFB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3B1CC8">
              <w:rPr>
                <w:rFonts w:eastAsia="Calibri"/>
                <w:sz w:val="22"/>
                <w:szCs w:val="22"/>
                <w:lang w:val="ru-RU"/>
              </w:rPr>
              <w:t>Доступ к регулярному отслеживанию процесса доставки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17F76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</w:rPr>
            </w:pPr>
            <w:r w:rsidRPr="003B1CC8">
              <w:rPr>
                <w:rFonts w:eastAsia="Calibri"/>
                <w:sz w:val="22"/>
                <w:szCs w:val="22"/>
              </w:rPr>
              <w:t>Долгий процесс доставки</w:t>
            </w:r>
          </w:p>
        </w:tc>
      </w:tr>
      <w:tr w:rsidR="005B0980" w14:paraId="2451024C" w14:textId="77777777" w:rsidTr="003B1CC8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5EC3CF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</w:rPr>
            </w:pPr>
            <w:r w:rsidRPr="003B1CC8">
              <w:rPr>
                <w:rFonts w:eastAsia="Calibri"/>
                <w:sz w:val="22"/>
                <w:szCs w:val="22"/>
              </w:rPr>
              <w:t>Работники склада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AB344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3B1CC8">
              <w:rPr>
                <w:rFonts w:eastAsia="Calibri"/>
                <w:sz w:val="22"/>
                <w:szCs w:val="22"/>
                <w:lang w:val="ru-RU"/>
              </w:rPr>
              <w:t xml:space="preserve">Инструмент для </w:t>
            </w:r>
            <w:r w:rsidRPr="003B1CC8">
              <w:rPr>
                <w:rFonts w:eastAsia="Calibri"/>
                <w:sz w:val="22"/>
                <w:szCs w:val="22"/>
                <w:lang w:val="ru-RU"/>
              </w:rPr>
              <w:lastRenderedPageBreak/>
              <w:t>отслеживания информации о заказах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C1418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3B1CC8">
              <w:rPr>
                <w:rFonts w:eastAsia="Calibri"/>
                <w:sz w:val="22"/>
                <w:szCs w:val="22"/>
                <w:lang w:val="ru-RU"/>
              </w:rPr>
              <w:lastRenderedPageBreak/>
              <w:t xml:space="preserve">Ускорение процесса сборки, </w:t>
            </w:r>
            <w:r w:rsidRPr="003B1CC8">
              <w:rPr>
                <w:rFonts w:eastAsia="Calibri"/>
                <w:sz w:val="22"/>
                <w:szCs w:val="22"/>
                <w:lang w:val="ru-RU"/>
              </w:rPr>
              <w:lastRenderedPageBreak/>
              <w:t>упаковки и сортировки заказов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6B8EC5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</w:rPr>
            </w:pPr>
            <w:r w:rsidRPr="003B1CC8">
              <w:rPr>
                <w:rFonts w:eastAsia="Calibri"/>
                <w:sz w:val="22"/>
                <w:szCs w:val="22"/>
              </w:rPr>
              <w:lastRenderedPageBreak/>
              <w:t>Контроль</w:t>
            </w:r>
          </w:p>
        </w:tc>
      </w:tr>
      <w:tr w:rsidR="005B0980" w14:paraId="49EC7A32" w14:textId="77777777" w:rsidTr="003B1CC8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1D235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</w:rPr>
            </w:pPr>
            <w:r w:rsidRPr="003B1CC8">
              <w:rPr>
                <w:rFonts w:eastAsia="Calibri"/>
                <w:sz w:val="22"/>
                <w:szCs w:val="22"/>
              </w:rPr>
              <w:t>Работники трансфера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A28B9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3B1CC8">
              <w:rPr>
                <w:rFonts w:eastAsia="Calibri"/>
                <w:sz w:val="22"/>
                <w:szCs w:val="22"/>
                <w:lang w:val="ru-RU"/>
              </w:rPr>
              <w:t>Информация о доставке партий, маршрутах и логистики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792982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3B1CC8">
              <w:rPr>
                <w:rFonts w:eastAsia="Calibri"/>
                <w:sz w:val="22"/>
                <w:szCs w:val="22"/>
                <w:lang w:val="ru-RU"/>
              </w:rPr>
              <w:t>Ускорение процесса приема и доставки товара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A3412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</w:rPr>
            </w:pPr>
            <w:r w:rsidRPr="003B1CC8">
              <w:rPr>
                <w:rFonts w:eastAsia="Calibri"/>
                <w:sz w:val="22"/>
                <w:szCs w:val="22"/>
              </w:rPr>
              <w:t>Контроль</w:t>
            </w:r>
          </w:p>
        </w:tc>
      </w:tr>
      <w:tr w:rsidR="005B0980" w:rsidRPr="00393172" w14:paraId="7F09778C" w14:textId="77777777" w:rsidTr="003B1CC8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1899F9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</w:rPr>
            </w:pPr>
            <w:r w:rsidRPr="003B1CC8">
              <w:rPr>
                <w:rFonts w:eastAsia="Calibri"/>
                <w:sz w:val="22"/>
                <w:szCs w:val="22"/>
              </w:rPr>
              <w:t>Роспотребнадзор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795B7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3B1CC8">
              <w:rPr>
                <w:rFonts w:eastAsia="Calibri"/>
                <w:sz w:val="22"/>
                <w:szCs w:val="22"/>
                <w:lang w:val="ru-RU"/>
              </w:rPr>
              <w:t>Соблюдение требований законодательства в области предоставления услуг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7400E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  <w:lang w:val="ru-RU"/>
              </w:rPr>
            </w:pPr>
            <w:r w:rsidRPr="003B1CC8">
              <w:rPr>
                <w:rFonts w:eastAsia="Calibri"/>
                <w:sz w:val="22"/>
                <w:szCs w:val="22"/>
                <w:lang w:val="ru-RU"/>
              </w:rPr>
              <w:t>Обеспечение прозрачности и доступности информации о сделках купле-продажи для надзорных органов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14A3A" w14:textId="77777777" w:rsidR="005B0980" w:rsidRPr="003B1CC8" w:rsidRDefault="005B0980" w:rsidP="003B1CC8">
            <w:pPr>
              <w:rPr>
                <w:rFonts w:eastAsia="Calibri"/>
                <w:sz w:val="22"/>
                <w:szCs w:val="22"/>
                <w:lang w:val="ru-RU"/>
              </w:rPr>
            </w:pPr>
          </w:p>
        </w:tc>
      </w:tr>
    </w:tbl>
    <w:p w14:paraId="293C25F4" w14:textId="77777777" w:rsidR="005B0980" w:rsidRPr="005B0980" w:rsidRDefault="005B0980" w:rsidP="005B0980">
      <w:pPr>
        <w:rPr>
          <w:lang w:val="ru-RU"/>
        </w:rPr>
      </w:pPr>
    </w:p>
    <w:p w14:paraId="0388D14B" w14:textId="77777777" w:rsidR="003B1CC8" w:rsidRDefault="003B1CC8">
      <w:pPr>
        <w:pStyle w:val="1"/>
        <w:rPr>
          <w:szCs w:val="24"/>
          <w:lang w:val="ru-RU"/>
        </w:rPr>
      </w:pPr>
      <w:bookmarkStart w:id="27" w:name="_Toc192835557"/>
      <w:r>
        <w:rPr>
          <w:szCs w:val="24"/>
          <w:lang w:val="ru-RU"/>
        </w:rPr>
        <w:t>Краткий обзор изделия</w:t>
      </w:r>
      <w:bookmarkEnd w:id="27"/>
    </w:p>
    <w:p w14:paraId="32D1E0F2" w14:textId="77777777" w:rsidR="003B1CC8" w:rsidRDefault="003B1CC8">
      <w:pPr>
        <w:pStyle w:val="2"/>
        <w:ind w:left="720" w:hanging="720"/>
        <w:rPr>
          <w:lang w:val="ru-RU"/>
        </w:rPr>
      </w:pPr>
      <w:bookmarkStart w:id="28" w:name="_Toc192835558"/>
      <w:r>
        <w:rPr>
          <w:lang w:val="ru-RU"/>
        </w:rPr>
        <w:t>Контекст использования системы</w:t>
      </w:r>
      <w:bookmarkEnd w:id="28"/>
    </w:p>
    <w:p w14:paraId="38AF6E52" w14:textId="77777777" w:rsidR="003B1CC8" w:rsidRDefault="003B1CC8" w:rsidP="005B0980">
      <w:pPr>
        <w:ind w:left="720"/>
        <w:jc w:val="both"/>
        <w:rPr>
          <w:lang w:val="ru-RU"/>
        </w:rPr>
      </w:pPr>
      <w:r>
        <w:rPr>
          <w:lang w:val="ru-RU"/>
        </w:rPr>
        <w:t>Система является законченной независимой разработкой. Коммуникации – на уров</w:t>
      </w:r>
      <w:r w:rsidR="005B0980">
        <w:rPr>
          <w:lang w:val="ru-RU"/>
        </w:rPr>
        <w:t>не доступа к общей базе данных.</w:t>
      </w:r>
    </w:p>
    <w:p w14:paraId="3D28016D" w14:textId="77777777" w:rsidR="003B1CC8" w:rsidRDefault="003B1CC8">
      <w:pPr>
        <w:pStyle w:val="2"/>
        <w:ind w:left="720" w:hanging="720"/>
        <w:rPr>
          <w:lang w:val="ru-RU"/>
        </w:rPr>
      </w:pPr>
      <w:bookmarkStart w:id="29" w:name="_Toc192835559"/>
      <w:r>
        <w:rPr>
          <w:lang w:val="ru-RU"/>
        </w:rPr>
        <w:t>Предположения и зависимости</w:t>
      </w:r>
      <w:bookmarkEnd w:id="29"/>
    </w:p>
    <w:p w14:paraId="1683EE9A" w14:textId="734AA3A8" w:rsidR="003B1CC8" w:rsidRDefault="003B1CC8" w:rsidP="007C13AD">
      <w:pPr>
        <w:pStyle w:val="aa"/>
        <w:ind w:left="1069"/>
        <w:rPr>
          <w:lang w:val="ru-RU"/>
        </w:rPr>
      </w:pPr>
      <w:r>
        <w:rPr>
          <w:lang w:val="ru-RU"/>
        </w:rPr>
        <w:t>Система будет использоваться на территориально сосредоточенном (без внешних филиалов) предприятии.</w:t>
      </w:r>
    </w:p>
    <w:p w14:paraId="25C16C19" w14:textId="7CA08603" w:rsidR="00B858BE" w:rsidRDefault="00B858BE">
      <w:pPr>
        <w:pStyle w:val="aa"/>
        <w:ind w:left="1069"/>
        <w:rPr>
          <w:lang w:val="ru-RU"/>
        </w:rPr>
      </w:pPr>
      <w:r>
        <w:rPr>
          <w:lang w:val="ru-RU"/>
        </w:rPr>
        <w:t xml:space="preserve">Система будет иметь </w:t>
      </w:r>
      <w:proofErr w:type="gramStart"/>
      <w:r>
        <w:rPr>
          <w:lang w:val="ru-RU"/>
        </w:rPr>
        <w:t>структуру</w:t>
      </w:r>
      <w:proofErr w:type="gramEnd"/>
      <w:r>
        <w:rPr>
          <w:lang w:val="ru-RU"/>
        </w:rPr>
        <w:t xml:space="preserve"> состоящую из нескольких подсистем для различных отделов. Подсистемы будут иметь свой особый функционал и уровень доступа, а </w:t>
      </w:r>
      <w:proofErr w:type="gramStart"/>
      <w:r>
        <w:rPr>
          <w:lang w:val="ru-RU"/>
        </w:rPr>
        <w:t>так же</w:t>
      </w:r>
      <w:proofErr w:type="gramEnd"/>
      <w:r>
        <w:rPr>
          <w:lang w:val="ru-RU"/>
        </w:rPr>
        <w:t xml:space="preserve"> индивидуальные формы для отчётов</w:t>
      </w:r>
    </w:p>
    <w:p w14:paraId="085CAF89" w14:textId="77777777" w:rsidR="00B858BE" w:rsidRDefault="00B858BE">
      <w:pPr>
        <w:pStyle w:val="aa"/>
        <w:ind w:left="1069"/>
        <w:rPr>
          <w:lang w:val="ru-RU"/>
        </w:rPr>
      </w:pPr>
      <w:r>
        <w:rPr>
          <w:lang w:val="ru-RU"/>
        </w:rPr>
        <w:t xml:space="preserve">Рассмотрим подробное устройство системы для отдела логистики. </w:t>
      </w:r>
    </w:p>
    <w:p w14:paraId="701145F3" w14:textId="66C6DF70" w:rsidR="003B1CC8" w:rsidRDefault="00B858BE">
      <w:pPr>
        <w:pStyle w:val="1"/>
        <w:rPr>
          <w:szCs w:val="24"/>
        </w:rPr>
      </w:pPr>
      <w:bookmarkStart w:id="30" w:name="_Toc192835560"/>
      <w:r>
        <w:rPr>
          <w:szCs w:val="24"/>
          <w:lang w:val="ru-RU"/>
        </w:rPr>
        <w:t>Возможности продукта</w:t>
      </w:r>
      <w:bookmarkEnd w:id="30"/>
    </w:p>
    <w:p w14:paraId="61B58046" w14:textId="3F30F880" w:rsidR="003B1CC8" w:rsidRDefault="000D33D7">
      <w:pPr>
        <w:pStyle w:val="2"/>
        <w:ind w:left="357" w:hanging="357"/>
        <w:rPr>
          <w:lang w:val="ru-RU"/>
        </w:rPr>
      </w:pPr>
      <w:bookmarkStart w:id="31" w:name="_Toc425054407"/>
      <w:bookmarkStart w:id="32" w:name="_Toc342757873"/>
      <w:bookmarkStart w:id="33" w:name="_Toc346297791"/>
      <w:bookmarkStart w:id="34" w:name="_Toc422186500"/>
      <w:bookmarkStart w:id="35" w:name="_Toc436203403"/>
      <w:bookmarkStart w:id="36" w:name="_Toc452813597"/>
      <w:bookmarkStart w:id="37" w:name="_Toc456662686"/>
      <w:bookmarkStart w:id="38" w:name="_Toc192835561"/>
      <w:r>
        <w:rPr>
          <w:lang w:val="ru-RU"/>
        </w:rPr>
        <w:t>Получение информации о доставках</w:t>
      </w:r>
      <w:bookmarkEnd w:id="38"/>
    </w:p>
    <w:p w14:paraId="0B06E728" w14:textId="1649BAD7" w:rsidR="003B1CC8" w:rsidRDefault="003B1CC8">
      <w:pPr>
        <w:pStyle w:val="a"/>
        <w:numPr>
          <w:ilvl w:val="0"/>
          <w:numId w:val="0"/>
        </w:numPr>
        <w:ind w:left="720"/>
        <w:rPr>
          <w:lang w:val="ru-RU"/>
        </w:rPr>
      </w:pPr>
      <w:r>
        <w:rPr>
          <w:lang w:val="ru-RU"/>
        </w:rPr>
        <w:t xml:space="preserve">Возможность </w:t>
      </w:r>
      <w:r w:rsidR="005E465C">
        <w:rPr>
          <w:lang w:val="ru-RU"/>
        </w:rPr>
        <w:t>краткого и расширенного просмотра текущих доставок</w:t>
      </w:r>
      <w:r w:rsidR="00DA42B7">
        <w:rPr>
          <w:lang w:val="ru-RU"/>
        </w:rPr>
        <w:t xml:space="preserve">, а </w:t>
      </w:r>
      <w:proofErr w:type="gramStart"/>
      <w:r w:rsidR="00DA42B7">
        <w:rPr>
          <w:lang w:val="ru-RU"/>
        </w:rPr>
        <w:t>так же</w:t>
      </w:r>
      <w:proofErr w:type="gramEnd"/>
      <w:r w:rsidR="00DA42B7">
        <w:rPr>
          <w:lang w:val="ru-RU"/>
        </w:rPr>
        <w:t xml:space="preserve"> полной информации о них</w:t>
      </w:r>
      <w:r w:rsidR="000E6B2F">
        <w:rPr>
          <w:lang w:val="ru-RU"/>
        </w:rPr>
        <w:t>.</w:t>
      </w:r>
    </w:p>
    <w:p w14:paraId="22DEA853" w14:textId="484A782E" w:rsidR="003B1CC8" w:rsidRDefault="000D33D7">
      <w:pPr>
        <w:pStyle w:val="2"/>
        <w:ind w:left="357" w:hanging="357"/>
        <w:rPr>
          <w:lang w:val="ru-RU"/>
        </w:rPr>
      </w:pPr>
      <w:bookmarkStart w:id="39" w:name="_Toc192835562"/>
      <w:r>
        <w:rPr>
          <w:lang w:val="ru-RU"/>
        </w:rPr>
        <w:t>Получение информации о транспорте</w:t>
      </w:r>
      <w:bookmarkEnd w:id="39"/>
    </w:p>
    <w:p w14:paraId="52EC33DF" w14:textId="287F79CF" w:rsidR="003B1CC8" w:rsidRDefault="003B1CC8">
      <w:pPr>
        <w:pStyle w:val="a"/>
        <w:numPr>
          <w:ilvl w:val="0"/>
          <w:numId w:val="0"/>
        </w:numPr>
        <w:ind w:left="720"/>
        <w:rPr>
          <w:lang w:val="ru-RU"/>
        </w:rPr>
      </w:pPr>
      <w:r>
        <w:rPr>
          <w:lang w:val="ru-RU"/>
        </w:rPr>
        <w:t xml:space="preserve">Возможность </w:t>
      </w:r>
      <w:r w:rsidR="009135A5">
        <w:rPr>
          <w:lang w:val="ru-RU"/>
        </w:rPr>
        <w:t xml:space="preserve">просмотра актуальной информации и о транспорте и водителях на текущий и ближайшие периоды. Техническое состояние автомобилей, их маршруты </w:t>
      </w:r>
      <w:r w:rsidR="00900929">
        <w:rPr>
          <w:lang w:val="ru-RU"/>
        </w:rPr>
        <w:t xml:space="preserve">и график работы водителей. </w:t>
      </w:r>
    </w:p>
    <w:p w14:paraId="4A8EC2EF" w14:textId="40D4FB3A" w:rsidR="003B1CC8" w:rsidRDefault="004B1F2B">
      <w:pPr>
        <w:pStyle w:val="2"/>
        <w:ind w:left="357" w:hanging="357"/>
        <w:rPr>
          <w:lang w:val="ru-RU"/>
        </w:rPr>
      </w:pPr>
      <w:bookmarkStart w:id="40" w:name="_Toc192835563"/>
      <w:r>
        <w:rPr>
          <w:lang w:val="ru-RU"/>
        </w:rPr>
        <w:t xml:space="preserve">Информация </w:t>
      </w:r>
      <w:proofErr w:type="gramStart"/>
      <w:r w:rsidR="00E74BB1">
        <w:rPr>
          <w:lang w:val="ru-RU"/>
        </w:rPr>
        <w:t>о факторах</w:t>
      </w:r>
      <w:proofErr w:type="gramEnd"/>
      <w:r w:rsidR="00E74BB1">
        <w:rPr>
          <w:lang w:val="ru-RU"/>
        </w:rPr>
        <w:t xml:space="preserve"> влияющих на стратегии</w:t>
      </w:r>
      <w:bookmarkEnd w:id="40"/>
    </w:p>
    <w:p w14:paraId="61D92B41" w14:textId="325A6DC1" w:rsidR="003B1CC8" w:rsidRDefault="003B1CC8">
      <w:pPr>
        <w:pStyle w:val="a"/>
        <w:numPr>
          <w:ilvl w:val="0"/>
          <w:numId w:val="0"/>
        </w:numPr>
        <w:ind w:left="720"/>
        <w:rPr>
          <w:lang w:val="ru-RU"/>
        </w:rPr>
      </w:pPr>
      <w:r>
        <w:rPr>
          <w:lang w:val="ru-RU"/>
        </w:rPr>
        <w:t xml:space="preserve">Возможность </w:t>
      </w:r>
      <w:r w:rsidR="00900929">
        <w:rPr>
          <w:lang w:val="ru-RU"/>
        </w:rPr>
        <w:t xml:space="preserve">внутри системы просматривать наиболее часто используемую информацию для создания маршрутов. Такую как погодные условия, аварийности, </w:t>
      </w:r>
      <w:proofErr w:type="spellStart"/>
      <w:r w:rsidR="00FE7BD4">
        <w:rPr>
          <w:lang w:val="ru-RU"/>
        </w:rPr>
        <w:t>нагруженность</w:t>
      </w:r>
      <w:proofErr w:type="spellEnd"/>
      <w:r w:rsidR="00FE7BD4">
        <w:rPr>
          <w:lang w:val="ru-RU"/>
        </w:rPr>
        <w:t xml:space="preserve"> дорог, ремонтные работы</w:t>
      </w:r>
      <w:r w:rsidR="00B64A31">
        <w:rPr>
          <w:lang w:val="ru-RU"/>
        </w:rPr>
        <w:t xml:space="preserve">. </w:t>
      </w:r>
    </w:p>
    <w:p w14:paraId="635D540C" w14:textId="600DEDE0" w:rsidR="003B1CC8" w:rsidRDefault="00B64A31">
      <w:pPr>
        <w:pStyle w:val="2"/>
        <w:ind w:left="357" w:hanging="357"/>
        <w:rPr>
          <w:lang w:val="ru-RU"/>
        </w:rPr>
      </w:pPr>
      <w:bookmarkStart w:id="41" w:name="_Toc192835564"/>
      <w:r>
        <w:rPr>
          <w:lang w:val="ru-RU"/>
        </w:rPr>
        <w:t>Форма создания маршрута и комплектации</w:t>
      </w:r>
      <w:bookmarkEnd w:id="41"/>
    </w:p>
    <w:p w14:paraId="0E6E3EBB" w14:textId="73AA3F59" w:rsidR="003B1CC8" w:rsidRDefault="003B1CC8">
      <w:pPr>
        <w:pStyle w:val="a"/>
        <w:numPr>
          <w:ilvl w:val="0"/>
          <w:numId w:val="0"/>
        </w:numPr>
        <w:ind w:left="720"/>
        <w:rPr>
          <w:lang w:val="ru-RU"/>
        </w:rPr>
      </w:pPr>
      <w:r>
        <w:rPr>
          <w:lang w:val="ru-RU"/>
        </w:rPr>
        <w:t xml:space="preserve">Возможность </w:t>
      </w:r>
      <w:r w:rsidR="00E843EE">
        <w:rPr>
          <w:lang w:val="ru-RU"/>
        </w:rPr>
        <w:t>создать маршрут выбрав начальный, конечный и промежуточные пункты, указать дороги</w:t>
      </w:r>
      <w:r w:rsidR="008B7F1A">
        <w:rPr>
          <w:lang w:val="ru-RU"/>
        </w:rPr>
        <w:t xml:space="preserve">. </w:t>
      </w:r>
      <w:proofErr w:type="gramStart"/>
      <w:r w:rsidR="008B7F1A">
        <w:rPr>
          <w:lang w:val="ru-RU"/>
        </w:rPr>
        <w:t>Форма комплектации</w:t>
      </w:r>
      <w:proofErr w:type="gramEnd"/>
      <w:r w:rsidR="008B7F1A">
        <w:rPr>
          <w:lang w:val="ru-RU"/>
        </w:rPr>
        <w:t xml:space="preserve"> </w:t>
      </w:r>
      <w:r w:rsidR="0079225D">
        <w:rPr>
          <w:lang w:val="ru-RU"/>
        </w:rPr>
        <w:t>позволяющая выбрать грузы и их порядок комплектов для более оптимальной погрузки и разгрузки. Автоматический расчёт габаритов в качестве дополнительной проверки по вместимости</w:t>
      </w:r>
      <w:r w:rsidR="009A0678">
        <w:rPr>
          <w:lang w:val="ru-RU"/>
        </w:rPr>
        <w:t xml:space="preserve"> с учётом погрешности. Сохранение маршрута и комплектации в черновики. </w:t>
      </w:r>
    </w:p>
    <w:p w14:paraId="366954C4" w14:textId="604A1979" w:rsidR="003B1CC8" w:rsidRDefault="00E843EE">
      <w:pPr>
        <w:pStyle w:val="2"/>
        <w:ind w:left="357" w:hanging="357"/>
        <w:rPr>
          <w:lang w:val="ru-RU"/>
        </w:rPr>
      </w:pPr>
      <w:bookmarkStart w:id="42" w:name="_Toc192835565"/>
      <w:r>
        <w:rPr>
          <w:lang w:val="ru-RU"/>
        </w:rPr>
        <w:t>Передача доставки в работу</w:t>
      </w:r>
      <w:bookmarkEnd w:id="42"/>
    </w:p>
    <w:p w14:paraId="01E5ABF6" w14:textId="3B2D2C21" w:rsidR="003B1CC8" w:rsidRDefault="003B1CC8">
      <w:pPr>
        <w:pStyle w:val="a"/>
        <w:numPr>
          <w:ilvl w:val="0"/>
          <w:numId w:val="0"/>
        </w:numPr>
        <w:ind w:left="720"/>
        <w:rPr>
          <w:lang w:val="ru-RU"/>
        </w:rPr>
      </w:pPr>
      <w:r>
        <w:rPr>
          <w:lang w:val="ru-RU"/>
        </w:rPr>
        <w:t xml:space="preserve">Возможность </w:t>
      </w:r>
      <w:r w:rsidR="009A0678">
        <w:rPr>
          <w:lang w:val="ru-RU"/>
        </w:rPr>
        <w:t xml:space="preserve">после подтверждения стратегии уведомить исполнителей в системе с передачей информации. </w:t>
      </w:r>
      <w:r w:rsidR="00CB7F69">
        <w:rPr>
          <w:lang w:val="ru-RU"/>
        </w:rPr>
        <w:t xml:space="preserve">А </w:t>
      </w:r>
      <w:proofErr w:type="gramStart"/>
      <w:r w:rsidR="00CB7F69">
        <w:rPr>
          <w:lang w:val="ru-RU"/>
        </w:rPr>
        <w:t>так же</w:t>
      </w:r>
      <w:proofErr w:type="gramEnd"/>
      <w:r w:rsidR="00CB7F69">
        <w:rPr>
          <w:lang w:val="ru-RU"/>
        </w:rPr>
        <w:t xml:space="preserve"> уведомить клиента об обновление статусов и сроков. </w:t>
      </w:r>
    </w:p>
    <w:p w14:paraId="6302BE27" w14:textId="73B1D3F6" w:rsidR="003B1CC8" w:rsidRDefault="00103C49">
      <w:pPr>
        <w:pStyle w:val="2"/>
        <w:ind w:left="357" w:hanging="357"/>
        <w:rPr>
          <w:lang w:val="ru-RU"/>
        </w:rPr>
      </w:pPr>
      <w:bookmarkStart w:id="43" w:name="_Toc192835566"/>
      <w:r>
        <w:rPr>
          <w:lang w:val="ru-RU"/>
        </w:rPr>
        <w:lastRenderedPageBreak/>
        <w:t xml:space="preserve">Анализ </w:t>
      </w:r>
      <w:r w:rsidR="005162D4">
        <w:rPr>
          <w:lang w:val="ru-RU"/>
        </w:rPr>
        <w:t>и возможность просмотра статистики</w:t>
      </w:r>
      <w:bookmarkEnd w:id="43"/>
    </w:p>
    <w:p w14:paraId="7B45CA70" w14:textId="1104867B" w:rsidR="003B1CC8" w:rsidRDefault="003B1CC8">
      <w:pPr>
        <w:pStyle w:val="a"/>
        <w:numPr>
          <w:ilvl w:val="0"/>
          <w:numId w:val="0"/>
        </w:numPr>
        <w:ind w:left="720"/>
        <w:rPr>
          <w:lang w:val="ru-RU"/>
        </w:rPr>
      </w:pPr>
      <w:r>
        <w:rPr>
          <w:lang w:val="ru-RU"/>
        </w:rPr>
        <w:t xml:space="preserve">Возможность </w:t>
      </w:r>
      <w:r w:rsidR="00CB7F69">
        <w:rPr>
          <w:lang w:val="ru-RU"/>
        </w:rPr>
        <w:t xml:space="preserve">просматривать информацию за предыдущие </w:t>
      </w:r>
      <w:r w:rsidR="003828A2">
        <w:rPr>
          <w:lang w:val="ru-RU"/>
        </w:rPr>
        <w:t xml:space="preserve">периоды, в том числе в виде графиков и диаграмм. </w:t>
      </w:r>
    </w:p>
    <w:p w14:paraId="3F742D96" w14:textId="7220D0B0" w:rsidR="003B1CC8" w:rsidRDefault="003B1CC8">
      <w:pPr>
        <w:pStyle w:val="2"/>
        <w:ind w:left="357" w:hanging="357"/>
        <w:rPr>
          <w:lang w:val="ru-RU"/>
        </w:rPr>
      </w:pPr>
      <w:bookmarkStart w:id="44" w:name="_Toc192835567"/>
      <w:r>
        <w:rPr>
          <w:lang w:val="ru-RU"/>
        </w:rPr>
        <w:t>Контроль исполнения и оперативная корректировка</w:t>
      </w:r>
      <w:bookmarkEnd w:id="44"/>
      <w:r>
        <w:rPr>
          <w:lang w:val="ru-RU"/>
        </w:rPr>
        <w:t xml:space="preserve"> </w:t>
      </w:r>
    </w:p>
    <w:p w14:paraId="6705B9EB" w14:textId="1CBF19F6" w:rsidR="003B1CC8" w:rsidRDefault="003B1CC8">
      <w:pPr>
        <w:pStyle w:val="a"/>
        <w:numPr>
          <w:ilvl w:val="0"/>
          <w:numId w:val="0"/>
        </w:numPr>
        <w:ind w:left="720"/>
        <w:rPr>
          <w:lang w:val="ru-RU"/>
        </w:rPr>
      </w:pPr>
      <w:r>
        <w:rPr>
          <w:lang w:val="ru-RU"/>
        </w:rPr>
        <w:t>Возможность контроля исполнения работ над заказами. Возможность оперативной корректировки планов при возникновении критичных ситуаций.</w:t>
      </w:r>
    </w:p>
    <w:p w14:paraId="61BA51D3" w14:textId="77777777" w:rsidR="003B1CC8" w:rsidRDefault="003B1CC8">
      <w:pPr>
        <w:pStyle w:val="1"/>
        <w:rPr>
          <w:szCs w:val="24"/>
          <w:lang w:val="ru-RU"/>
        </w:rPr>
      </w:pPr>
      <w:bookmarkStart w:id="45" w:name="_Toc192835568"/>
      <w:bookmarkEnd w:id="31"/>
      <w:bookmarkEnd w:id="32"/>
      <w:bookmarkEnd w:id="33"/>
      <w:bookmarkEnd w:id="34"/>
      <w:bookmarkEnd w:id="35"/>
      <w:bookmarkEnd w:id="36"/>
      <w:bookmarkEnd w:id="37"/>
      <w:r>
        <w:rPr>
          <w:szCs w:val="24"/>
          <w:lang w:val="ru-RU"/>
        </w:rPr>
        <w:t>Ограничения</w:t>
      </w:r>
      <w:bookmarkEnd w:id="45"/>
    </w:p>
    <w:p w14:paraId="43E1E33E" w14:textId="74B13EBF" w:rsidR="003B1CC8" w:rsidRDefault="003B1CC8">
      <w:pPr>
        <w:pStyle w:val="a"/>
        <w:numPr>
          <w:ilvl w:val="0"/>
          <w:numId w:val="0"/>
        </w:numPr>
        <w:ind w:left="720"/>
        <w:rPr>
          <w:lang w:val="ru-RU"/>
        </w:rPr>
      </w:pPr>
      <w:r>
        <w:rPr>
          <w:lang w:val="ru-RU"/>
        </w:rPr>
        <w:t xml:space="preserve">Внедрение системы не должно занимать более </w:t>
      </w:r>
      <w:r w:rsidR="00E53206">
        <w:rPr>
          <w:lang w:val="ru-RU"/>
        </w:rPr>
        <w:t xml:space="preserve">3 </w:t>
      </w:r>
      <w:r>
        <w:rPr>
          <w:lang w:val="ru-RU"/>
        </w:rPr>
        <w:t>месяцев.</w:t>
      </w:r>
    </w:p>
    <w:p w14:paraId="2B615A16" w14:textId="644DA75C" w:rsidR="003B1CC8" w:rsidRDefault="003B1CC8" w:rsidP="0070355D">
      <w:pPr>
        <w:pStyle w:val="a"/>
        <w:numPr>
          <w:ilvl w:val="0"/>
          <w:numId w:val="0"/>
        </w:numPr>
        <w:ind w:left="720"/>
        <w:rPr>
          <w:lang w:val="ru-RU"/>
        </w:rPr>
      </w:pPr>
      <w:r>
        <w:rPr>
          <w:lang w:val="ru-RU"/>
        </w:rPr>
        <w:t>В ядре системы должна быть представлена промышленная СУБД реляционного доступа.</w:t>
      </w:r>
    </w:p>
    <w:p w14:paraId="50C9C0FA" w14:textId="77777777" w:rsidR="003B1CC8" w:rsidRDefault="003B1CC8">
      <w:pPr>
        <w:pStyle w:val="1"/>
        <w:rPr>
          <w:szCs w:val="24"/>
          <w:lang w:val="ru-RU"/>
        </w:rPr>
      </w:pPr>
      <w:bookmarkStart w:id="46" w:name="_Toc192835569"/>
      <w:r>
        <w:rPr>
          <w:szCs w:val="24"/>
          <w:lang w:val="ru-RU"/>
        </w:rPr>
        <w:t>Показатели качества</w:t>
      </w:r>
      <w:bookmarkEnd w:id="46"/>
      <w:r>
        <w:rPr>
          <w:szCs w:val="24"/>
          <w:lang w:val="ru-RU"/>
        </w:rPr>
        <w:t xml:space="preserve"> </w:t>
      </w:r>
    </w:p>
    <w:p w14:paraId="66FD1F7E" w14:textId="77777777" w:rsidR="003B1CC8" w:rsidRDefault="003B1CC8">
      <w:pPr>
        <w:pStyle w:val="2"/>
        <w:ind w:left="720" w:hanging="720"/>
        <w:rPr>
          <w:lang w:val="ru-RU"/>
        </w:rPr>
      </w:pPr>
      <w:bookmarkStart w:id="47" w:name="_Toc493950710"/>
      <w:bookmarkStart w:id="48" w:name="_Toc192835570"/>
      <w:r>
        <w:rPr>
          <w:lang w:val="ru-RU"/>
        </w:rPr>
        <w:t>Применимость</w:t>
      </w:r>
      <w:bookmarkEnd w:id="47"/>
      <w:bookmarkEnd w:id="48"/>
      <w:r>
        <w:rPr>
          <w:lang w:val="ru-RU"/>
        </w:rPr>
        <w:t xml:space="preserve"> </w:t>
      </w:r>
    </w:p>
    <w:p w14:paraId="17AE1B76" w14:textId="77777777" w:rsidR="003B1CC8" w:rsidRDefault="003B1CC8">
      <w:pPr>
        <w:pStyle w:val="InfoBlue"/>
        <w:numPr>
          <w:ilvl w:val="0"/>
          <w:numId w:val="2"/>
        </w:numPr>
        <w:tabs>
          <w:tab w:val="left" w:pos="1080"/>
        </w:tabs>
        <w:rPr>
          <w:i w:val="0"/>
          <w:color w:val="auto"/>
          <w:lang w:val="ru-RU"/>
        </w:rPr>
      </w:pPr>
      <w:r>
        <w:rPr>
          <w:i w:val="0"/>
          <w:snapToGrid w:val="0"/>
          <w:color w:val="auto"/>
          <w:lang w:val="ru-RU"/>
        </w:rPr>
        <w:t>Время, необходимое для обучения обычных пользователей – 3 рабочих дня (24 часа), для обучения продвинутых пользователей – 1 рабочий день (8 часов)</w:t>
      </w:r>
      <w:r>
        <w:rPr>
          <w:i w:val="0"/>
          <w:color w:val="auto"/>
          <w:lang w:val="ru-RU"/>
        </w:rPr>
        <w:t>.</w:t>
      </w:r>
    </w:p>
    <w:p w14:paraId="0D604CEC" w14:textId="77777777" w:rsidR="003B1CC8" w:rsidRDefault="003B1CC8">
      <w:pPr>
        <w:pStyle w:val="InfoBlue"/>
        <w:numPr>
          <w:ilvl w:val="0"/>
          <w:numId w:val="10"/>
        </w:numPr>
        <w:rPr>
          <w:i w:val="0"/>
          <w:snapToGrid w:val="0"/>
          <w:color w:val="auto"/>
          <w:lang w:val="ru-RU"/>
        </w:rPr>
      </w:pPr>
      <w:r>
        <w:rPr>
          <w:i w:val="0"/>
          <w:snapToGrid w:val="0"/>
          <w:color w:val="auto"/>
          <w:lang w:val="ru-RU"/>
        </w:rPr>
        <w:t>Время отклика для типичных задач – не более 5 секунд, для сложных задач – не более 20 секунд.</w:t>
      </w:r>
    </w:p>
    <w:p w14:paraId="42739F0D" w14:textId="77777777" w:rsidR="003B1CC8" w:rsidRDefault="003B1CC8">
      <w:pPr>
        <w:pStyle w:val="2"/>
        <w:ind w:left="720" w:hanging="720"/>
        <w:rPr>
          <w:lang w:val="ru-RU"/>
        </w:rPr>
      </w:pPr>
      <w:bookmarkStart w:id="49" w:name="_Toc493950712"/>
      <w:bookmarkStart w:id="50" w:name="_Toc192835571"/>
      <w:r>
        <w:rPr>
          <w:lang w:val="ru-RU"/>
        </w:rPr>
        <w:t>Надежность</w:t>
      </w:r>
      <w:bookmarkEnd w:id="49"/>
      <w:bookmarkEnd w:id="50"/>
      <w:r>
        <w:rPr>
          <w:lang w:val="ru-RU"/>
        </w:rPr>
        <w:t xml:space="preserve"> </w:t>
      </w:r>
    </w:p>
    <w:p w14:paraId="68A97ABB" w14:textId="77777777" w:rsidR="003B1CC8" w:rsidRDefault="003B1CC8">
      <w:pPr>
        <w:pStyle w:val="InfoBlue"/>
        <w:numPr>
          <w:ilvl w:val="0"/>
          <w:numId w:val="2"/>
        </w:numPr>
        <w:tabs>
          <w:tab w:val="left" w:pos="1080"/>
        </w:tabs>
        <w:rPr>
          <w:i w:val="0"/>
          <w:snapToGrid w:val="0"/>
          <w:color w:val="auto"/>
          <w:lang w:val="ru-RU"/>
        </w:rPr>
      </w:pPr>
      <w:r>
        <w:rPr>
          <w:i w:val="0"/>
          <w:snapToGrid w:val="0"/>
          <w:color w:val="auto"/>
          <w:lang w:val="ru-RU"/>
        </w:rPr>
        <w:t xml:space="preserve">Доступность – время, затрачиваемое на обслуживание системы не должно превышать 3% от общего времени работы. </w:t>
      </w:r>
    </w:p>
    <w:p w14:paraId="48D63CF0" w14:textId="77777777" w:rsidR="003B1CC8" w:rsidRDefault="003B1CC8">
      <w:pPr>
        <w:pStyle w:val="InfoBlue"/>
        <w:numPr>
          <w:ilvl w:val="0"/>
          <w:numId w:val="2"/>
        </w:numPr>
        <w:tabs>
          <w:tab w:val="left" w:pos="1080"/>
        </w:tabs>
        <w:rPr>
          <w:i w:val="0"/>
          <w:snapToGrid w:val="0"/>
          <w:color w:val="auto"/>
          <w:lang w:val="ru-RU"/>
        </w:rPr>
      </w:pPr>
      <w:r>
        <w:rPr>
          <w:i w:val="0"/>
          <w:snapToGrid w:val="0"/>
          <w:color w:val="auto"/>
          <w:lang w:val="ru-RU"/>
        </w:rPr>
        <w:t>Среднее время безотказной работы – 10 рабочих дней.</w:t>
      </w:r>
    </w:p>
    <w:p w14:paraId="5DEC9755" w14:textId="77777777" w:rsidR="003B1CC8" w:rsidRDefault="003B1CC8">
      <w:pPr>
        <w:pStyle w:val="InfoBlue"/>
        <w:numPr>
          <w:ilvl w:val="0"/>
          <w:numId w:val="2"/>
        </w:numPr>
        <w:tabs>
          <w:tab w:val="left" w:pos="1080"/>
        </w:tabs>
        <w:rPr>
          <w:i w:val="0"/>
          <w:snapToGrid w:val="0"/>
          <w:color w:val="auto"/>
          <w:lang w:val="ru-RU"/>
        </w:rPr>
      </w:pPr>
      <w:r>
        <w:rPr>
          <w:i w:val="0"/>
          <w:snapToGrid w:val="0"/>
          <w:color w:val="auto"/>
          <w:lang w:val="ru-RU"/>
        </w:rPr>
        <w:t>Максимальная норма ошибок или дефектов – 1 ошибка на десять тысяч строк кода.</w:t>
      </w:r>
    </w:p>
    <w:p w14:paraId="5876710B" w14:textId="77777777" w:rsidR="003B1CC8" w:rsidRDefault="003B1CC8">
      <w:pPr>
        <w:pStyle w:val="1"/>
        <w:ind w:left="720" w:hanging="720"/>
        <w:rPr>
          <w:szCs w:val="24"/>
          <w:lang w:val="ru-RU"/>
        </w:rPr>
      </w:pPr>
      <w:bookmarkStart w:id="51" w:name="_Toc192835572"/>
      <w:r>
        <w:rPr>
          <w:szCs w:val="24"/>
          <w:lang w:val="ru-RU"/>
        </w:rPr>
        <w:t>Другие требования к изделию</w:t>
      </w:r>
      <w:bookmarkEnd w:id="51"/>
    </w:p>
    <w:p w14:paraId="52DB92AE" w14:textId="77777777" w:rsidR="003B1CC8" w:rsidRDefault="003B1CC8">
      <w:pPr>
        <w:pStyle w:val="2"/>
        <w:ind w:left="357" w:hanging="357"/>
        <w:rPr>
          <w:lang w:val="ru-RU"/>
        </w:rPr>
      </w:pPr>
      <w:bookmarkStart w:id="52" w:name="_Toc483480534"/>
      <w:bookmarkStart w:id="53" w:name="_Toc425054410"/>
      <w:bookmarkStart w:id="54" w:name="_Toc422186503"/>
      <w:bookmarkStart w:id="55" w:name="_Toc436203409"/>
      <w:bookmarkStart w:id="56" w:name="_Toc452813603"/>
      <w:bookmarkStart w:id="57" w:name="_Toc456662692"/>
      <w:bookmarkStart w:id="58" w:name="_Toc192835573"/>
      <w:r>
        <w:rPr>
          <w:lang w:val="ru-RU"/>
        </w:rPr>
        <w:t>Применяемые стандарты</w:t>
      </w:r>
      <w:bookmarkEnd w:id="52"/>
      <w:bookmarkEnd w:id="58"/>
    </w:p>
    <w:p w14:paraId="4C96F553" w14:textId="77777777" w:rsidR="003B1CC8" w:rsidRDefault="003B1CC8">
      <w:pPr>
        <w:pStyle w:val="Paragraph2"/>
        <w:widowControl/>
        <w:rPr>
          <w:lang w:val="quz-PE"/>
        </w:rPr>
      </w:pPr>
      <w:r>
        <w:rPr>
          <w:snapToGrid w:val="0"/>
          <w:lang w:val="ru-RU"/>
        </w:rPr>
        <w:t xml:space="preserve">Система должна соответствовать всем стандартам интерфейса пользователя </w:t>
      </w:r>
      <w:r>
        <w:t>Microsoft</w:t>
      </w:r>
      <w:r>
        <w:rPr>
          <w:vertAlign w:val="superscript"/>
          <w:lang w:val="ru-RU"/>
        </w:rPr>
        <w:t>®</w:t>
      </w:r>
      <w:r>
        <w:rPr>
          <w:lang w:val="ru-RU"/>
        </w:rPr>
        <w:t xml:space="preserve"> </w:t>
      </w:r>
      <w:r>
        <w:t>Windows</w:t>
      </w:r>
      <w:r>
        <w:rPr>
          <w:vertAlign w:val="superscript"/>
          <w:lang w:val="ru-RU"/>
        </w:rPr>
        <w:t>®</w:t>
      </w:r>
      <w:r>
        <w:rPr>
          <w:lang w:val="quz-PE"/>
        </w:rPr>
        <w:t>.</w:t>
      </w:r>
    </w:p>
    <w:p w14:paraId="564E625E" w14:textId="77777777" w:rsidR="003B1CC8" w:rsidRDefault="003B1CC8">
      <w:pPr>
        <w:pStyle w:val="2"/>
        <w:ind w:left="357" w:hanging="357"/>
        <w:rPr>
          <w:lang w:val="ru-RU"/>
        </w:rPr>
      </w:pPr>
      <w:bookmarkStart w:id="59" w:name="_Toc483480535"/>
      <w:bookmarkStart w:id="60" w:name="_Toc192835574"/>
      <w:r>
        <w:rPr>
          <w:lang w:val="ru-RU"/>
        </w:rPr>
        <w:t>Системные требования</w:t>
      </w:r>
      <w:bookmarkEnd w:id="59"/>
      <w:bookmarkEnd w:id="60"/>
    </w:p>
    <w:p w14:paraId="18209B99" w14:textId="77777777" w:rsidR="003B1CC8" w:rsidRDefault="003B1CC8">
      <w:pPr>
        <w:pStyle w:val="Paragraph2"/>
        <w:widowControl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Минимальные системные требования:</w:t>
      </w:r>
    </w:p>
    <w:p w14:paraId="35FE0231" w14:textId="77777777" w:rsidR="003B1CC8" w:rsidRDefault="003B1CC8">
      <w:pPr>
        <w:pStyle w:val="InfoBlue"/>
        <w:numPr>
          <w:ilvl w:val="0"/>
          <w:numId w:val="2"/>
        </w:numPr>
        <w:tabs>
          <w:tab w:val="left" w:pos="1080"/>
        </w:tabs>
        <w:rPr>
          <w:i w:val="0"/>
          <w:snapToGrid w:val="0"/>
          <w:color w:val="auto"/>
          <w:lang w:val="ru-RU"/>
        </w:rPr>
      </w:pPr>
      <w:r>
        <w:rPr>
          <w:i w:val="0"/>
          <w:snapToGrid w:val="0"/>
          <w:color w:val="auto"/>
          <w:lang w:val="ru-RU"/>
        </w:rPr>
        <w:t xml:space="preserve">64 </w:t>
      </w:r>
      <w:r>
        <w:rPr>
          <w:i w:val="0"/>
          <w:snapToGrid w:val="0"/>
          <w:color w:val="auto"/>
        </w:rPr>
        <w:t>Mb</w:t>
      </w:r>
      <w:r>
        <w:rPr>
          <w:i w:val="0"/>
          <w:snapToGrid w:val="0"/>
          <w:color w:val="auto"/>
          <w:lang w:val="ru-RU"/>
        </w:rPr>
        <w:t xml:space="preserve"> памяти</w:t>
      </w:r>
    </w:p>
    <w:p w14:paraId="6CA6E1D2" w14:textId="77777777" w:rsidR="003B1CC8" w:rsidRDefault="003B1CC8">
      <w:pPr>
        <w:pStyle w:val="InfoBlue"/>
        <w:numPr>
          <w:ilvl w:val="0"/>
          <w:numId w:val="2"/>
        </w:numPr>
        <w:tabs>
          <w:tab w:val="left" w:pos="1080"/>
        </w:tabs>
        <w:rPr>
          <w:i w:val="0"/>
          <w:snapToGrid w:val="0"/>
          <w:color w:val="auto"/>
          <w:lang w:val="ru-RU"/>
        </w:rPr>
      </w:pPr>
      <w:r>
        <w:rPr>
          <w:i w:val="0"/>
          <w:snapToGrid w:val="0"/>
          <w:color w:val="auto"/>
          <w:lang w:val="ru-RU"/>
        </w:rPr>
        <w:t xml:space="preserve">3 </w:t>
      </w:r>
      <w:r>
        <w:rPr>
          <w:i w:val="0"/>
          <w:snapToGrid w:val="0"/>
          <w:color w:val="auto"/>
        </w:rPr>
        <w:t>Mb</w:t>
      </w:r>
      <w:r>
        <w:rPr>
          <w:i w:val="0"/>
          <w:snapToGrid w:val="0"/>
          <w:color w:val="auto"/>
          <w:lang w:val="ru-RU"/>
        </w:rPr>
        <w:t xml:space="preserve"> свободного дискового пространства</w:t>
      </w:r>
    </w:p>
    <w:p w14:paraId="59323531" w14:textId="77777777" w:rsidR="003B1CC8" w:rsidRDefault="003B1CC8">
      <w:pPr>
        <w:pStyle w:val="InfoBlue"/>
        <w:numPr>
          <w:ilvl w:val="0"/>
          <w:numId w:val="2"/>
        </w:numPr>
        <w:tabs>
          <w:tab w:val="left" w:pos="1080"/>
        </w:tabs>
        <w:rPr>
          <w:i w:val="0"/>
          <w:snapToGrid w:val="0"/>
          <w:color w:val="auto"/>
          <w:lang w:val="ru-RU"/>
        </w:rPr>
      </w:pPr>
      <w:r>
        <w:rPr>
          <w:i w:val="0"/>
          <w:snapToGrid w:val="0"/>
          <w:color w:val="auto"/>
          <w:lang w:val="ru-RU"/>
        </w:rPr>
        <w:t xml:space="preserve">процессор с тактовой частотой 850 </w:t>
      </w:r>
      <w:r>
        <w:rPr>
          <w:i w:val="0"/>
          <w:snapToGrid w:val="0"/>
          <w:color w:val="auto"/>
        </w:rPr>
        <w:t>MHz</w:t>
      </w:r>
    </w:p>
    <w:p w14:paraId="762F7509" w14:textId="77777777" w:rsidR="003B1CC8" w:rsidRDefault="003B1CC8">
      <w:pPr>
        <w:pStyle w:val="InfoBlue"/>
        <w:numPr>
          <w:ilvl w:val="0"/>
          <w:numId w:val="2"/>
        </w:numPr>
        <w:tabs>
          <w:tab w:val="left" w:pos="1080"/>
        </w:tabs>
        <w:rPr>
          <w:i w:val="0"/>
          <w:snapToGrid w:val="0"/>
          <w:color w:val="auto"/>
        </w:rPr>
      </w:pPr>
      <w:r>
        <w:rPr>
          <w:i w:val="0"/>
          <w:snapToGrid w:val="0"/>
          <w:color w:val="auto"/>
          <w:lang w:val="ru-RU"/>
        </w:rPr>
        <w:t xml:space="preserve">Операционная система </w:t>
      </w:r>
      <w:r>
        <w:rPr>
          <w:i w:val="0"/>
          <w:snapToGrid w:val="0"/>
          <w:color w:val="auto"/>
        </w:rPr>
        <w:t>Windows</w:t>
      </w:r>
      <w:r>
        <w:rPr>
          <w:i w:val="0"/>
          <w:snapToGrid w:val="0"/>
          <w:color w:val="auto"/>
          <w:lang w:val="ru-RU"/>
        </w:rPr>
        <w:t xml:space="preserve"> ХР.</w:t>
      </w:r>
    </w:p>
    <w:p w14:paraId="15A9CB1D" w14:textId="77777777" w:rsidR="003B1CC8" w:rsidRDefault="003B1CC8">
      <w:pPr>
        <w:pStyle w:val="2"/>
        <w:ind w:left="357" w:hanging="357"/>
        <w:rPr>
          <w:lang w:val="ru-RU"/>
        </w:rPr>
      </w:pPr>
      <w:bookmarkStart w:id="61" w:name="_Toc483480536"/>
      <w:bookmarkStart w:id="62" w:name="_Toc192835575"/>
      <w:r>
        <w:rPr>
          <w:lang w:val="ru-RU"/>
        </w:rPr>
        <w:t>Эксплуатационные требования</w:t>
      </w:r>
      <w:bookmarkEnd w:id="61"/>
      <w:bookmarkEnd w:id="62"/>
    </w:p>
    <w:p w14:paraId="2DE1E024" w14:textId="77777777" w:rsidR="003B1CC8" w:rsidRDefault="003B1CC8">
      <w:pPr>
        <w:ind w:left="720"/>
        <w:jc w:val="both"/>
        <w:rPr>
          <w:lang w:val="ru-RU"/>
        </w:rPr>
      </w:pPr>
      <w:r>
        <w:rPr>
          <w:lang w:val="ru-RU"/>
        </w:rPr>
        <w:t xml:space="preserve">Система должна быть </w:t>
      </w:r>
      <w:r w:rsidR="005B0980">
        <w:rPr>
          <w:lang w:val="ru-RU"/>
        </w:rPr>
        <w:t>способна поддерживать минимум 300</w:t>
      </w:r>
      <w:r>
        <w:rPr>
          <w:lang w:val="ru-RU"/>
        </w:rPr>
        <w:t xml:space="preserve"> одновременно работающих пользователей, связанных с общей базой данных и иметь возможность увеличить их количество на случай увеличения штата сотрудников предприятия, см. п.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_Ref152352466 \r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3.2</w:t>
      </w:r>
      <w:r>
        <w:rPr>
          <w:lang w:val="ru-RU"/>
        </w:rPr>
        <w:fldChar w:fldCharType="end"/>
      </w:r>
      <w:r>
        <w:rPr>
          <w:lang w:val="ru-RU"/>
        </w:rPr>
        <w:t>.</w:t>
      </w:r>
    </w:p>
    <w:p w14:paraId="4D609F4B" w14:textId="77777777" w:rsidR="003B1CC8" w:rsidRDefault="003B1CC8">
      <w:pPr>
        <w:pStyle w:val="1"/>
        <w:ind w:left="720" w:hanging="720"/>
        <w:rPr>
          <w:szCs w:val="24"/>
          <w:lang w:val="ru-RU"/>
        </w:rPr>
      </w:pPr>
      <w:bookmarkStart w:id="63" w:name="_Toc192835576"/>
      <w:bookmarkEnd w:id="53"/>
      <w:bookmarkEnd w:id="54"/>
      <w:bookmarkEnd w:id="55"/>
      <w:bookmarkEnd w:id="56"/>
      <w:bookmarkEnd w:id="57"/>
      <w:r>
        <w:rPr>
          <w:szCs w:val="24"/>
          <w:lang w:val="ru-RU"/>
        </w:rPr>
        <w:t>Требования к документации</w:t>
      </w:r>
      <w:bookmarkEnd w:id="63"/>
    </w:p>
    <w:p w14:paraId="0ECBCE66" w14:textId="77777777" w:rsidR="003B1CC8" w:rsidRDefault="003B1CC8">
      <w:pPr>
        <w:pStyle w:val="2"/>
        <w:ind w:left="357" w:hanging="357"/>
        <w:rPr>
          <w:lang w:val="ru-RU"/>
        </w:rPr>
      </w:pPr>
      <w:bookmarkStart w:id="64" w:name="_Toc192835577"/>
      <w:r>
        <w:rPr>
          <w:lang w:val="ru-RU"/>
        </w:rPr>
        <w:t>Руководство пользователя</w:t>
      </w:r>
      <w:bookmarkEnd w:id="64"/>
    </w:p>
    <w:p w14:paraId="3BB9E3D7" w14:textId="77777777" w:rsidR="003B1CC8" w:rsidRDefault="003B1CC8">
      <w:pPr>
        <w:ind w:left="720"/>
        <w:jc w:val="both"/>
        <w:rPr>
          <w:lang w:val="ru-RU"/>
        </w:rPr>
      </w:pPr>
      <w:r>
        <w:rPr>
          <w:lang w:val="ru-RU"/>
        </w:rPr>
        <w:t>В системе должны быть представлены Руководства пользователей (по типам пользователей). Они должны содержать расшифровку всех используемых терминов, описания основных вариантов использования, включая альтернативные сценарии, а также подробный обзор интерфейса программы.</w:t>
      </w:r>
    </w:p>
    <w:p w14:paraId="65667F34" w14:textId="77777777" w:rsidR="003B1CC8" w:rsidRDefault="003B1CC8">
      <w:pPr>
        <w:pStyle w:val="2"/>
        <w:ind w:left="357" w:hanging="357"/>
        <w:rPr>
          <w:lang w:val="ru-RU"/>
        </w:rPr>
      </w:pPr>
      <w:bookmarkStart w:id="65" w:name="_Toc192835578"/>
      <w:r>
        <w:rPr>
          <w:lang w:val="ru-RU"/>
        </w:rPr>
        <w:lastRenderedPageBreak/>
        <w:t>Интерактивная справка</w:t>
      </w:r>
      <w:bookmarkEnd w:id="65"/>
    </w:p>
    <w:p w14:paraId="282ACE66" w14:textId="77777777" w:rsidR="003B1CC8" w:rsidRDefault="003B1CC8">
      <w:pPr>
        <w:ind w:left="720"/>
        <w:jc w:val="both"/>
        <w:rPr>
          <w:lang w:val="ru-RU"/>
        </w:rPr>
      </w:pPr>
      <w:bookmarkStart w:id="66" w:name="_Toc425054417"/>
      <w:bookmarkStart w:id="67" w:name="_Toc422186510"/>
      <w:bookmarkStart w:id="68" w:name="_Toc436203416"/>
      <w:bookmarkStart w:id="69" w:name="_Toc452813610"/>
      <w:bookmarkStart w:id="70" w:name="_Toc456662699"/>
      <w:r>
        <w:rPr>
          <w:lang w:val="ru-RU"/>
        </w:rPr>
        <w:t xml:space="preserve">Интерактивная справка необходима для разрешения возникших во время работы вопросов. В справке должна быть реализована возможность поиска </w:t>
      </w:r>
      <w:proofErr w:type="gramStart"/>
      <w:r>
        <w:rPr>
          <w:lang w:val="ru-RU"/>
        </w:rPr>
        <w:t>информации по ключевым словам</w:t>
      </w:r>
      <w:proofErr w:type="gramEnd"/>
      <w:r>
        <w:rPr>
          <w:lang w:val="ru-RU"/>
        </w:rPr>
        <w:t>, а также вариант представления информации по отдельным позициям меню программы. Справка должна содержать максимально полную и подробную информацию по работе системы.</w:t>
      </w:r>
    </w:p>
    <w:p w14:paraId="0D3CF719" w14:textId="77777777" w:rsidR="003B1CC8" w:rsidRDefault="003B1CC8">
      <w:pPr>
        <w:pStyle w:val="2"/>
        <w:ind w:left="357" w:hanging="357"/>
        <w:rPr>
          <w:lang w:val="ru-RU"/>
        </w:rPr>
      </w:pPr>
      <w:bookmarkStart w:id="71" w:name="_Toc192835579"/>
      <w:r>
        <w:rPr>
          <w:lang w:val="ru-RU"/>
        </w:rPr>
        <w:t>Руководства по установке и конфигурированию, файл Read Me</w:t>
      </w:r>
      <w:bookmarkEnd w:id="66"/>
      <w:bookmarkEnd w:id="67"/>
      <w:bookmarkEnd w:id="68"/>
      <w:bookmarkEnd w:id="69"/>
      <w:bookmarkEnd w:id="70"/>
      <w:bookmarkEnd w:id="71"/>
    </w:p>
    <w:p w14:paraId="76E03DF7" w14:textId="77777777" w:rsidR="003B1CC8" w:rsidRDefault="003B1CC8">
      <w:pPr>
        <w:ind w:left="720"/>
        <w:jc w:val="both"/>
        <w:rPr>
          <w:lang w:val="ru-RU"/>
        </w:rPr>
      </w:pPr>
      <w:bookmarkStart w:id="72" w:name="_Toc425054418"/>
      <w:bookmarkStart w:id="73" w:name="_Toc422186511"/>
      <w:bookmarkStart w:id="74" w:name="_Toc436203417"/>
      <w:bookmarkStart w:id="75" w:name="_Toc452813611"/>
      <w:bookmarkStart w:id="76" w:name="_Toc456662700"/>
      <w:r>
        <w:rPr>
          <w:lang w:val="ru-RU"/>
        </w:rPr>
        <w:t>Система должна иметь руководство по установке в файле ReadMe.txt, который должен прилагаться к системе. Файл ReadMe.txt должен содержать подробную инструкцию по установке данной системы, чтобы в случае необходимости пользователь смог произвести установку самостоятельно без помощи администратора.</w:t>
      </w:r>
    </w:p>
    <w:p w14:paraId="13B61C4D" w14:textId="77777777" w:rsidR="003B1CC8" w:rsidRDefault="003B1CC8">
      <w:pPr>
        <w:pStyle w:val="1"/>
        <w:ind w:left="720" w:hanging="720"/>
        <w:rPr>
          <w:szCs w:val="24"/>
          <w:lang w:val="ru-RU"/>
        </w:rPr>
      </w:pPr>
      <w:bookmarkStart w:id="77" w:name="_Toc192835580"/>
      <w:bookmarkEnd w:id="72"/>
      <w:bookmarkEnd w:id="73"/>
      <w:bookmarkEnd w:id="74"/>
      <w:bookmarkEnd w:id="75"/>
      <w:bookmarkEnd w:id="76"/>
      <w:r>
        <w:rPr>
          <w:szCs w:val="24"/>
          <w:lang w:val="ru-RU"/>
        </w:rPr>
        <w:t>Маркировка и пакетирование</w:t>
      </w:r>
      <w:bookmarkEnd w:id="77"/>
    </w:p>
    <w:p w14:paraId="4C687B48" w14:textId="77777777" w:rsidR="003B1CC8" w:rsidRDefault="003B1CC8">
      <w:pPr>
        <w:ind w:left="720"/>
        <w:jc w:val="both"/>
        <w:rPr>
          <w:lang w:val="ru-RU"/>
        </w:rPr>
      </w:pPr>
      <w:r>
        <w:rPr>
          <w:lang w:val="ru-RU"/>
        </w:rPr>
        <w:t xml:space="preserve">Система будет распространяться на компакт-диске, на котором будет находиться сама система, а также интерактивная справка, руководство по установке и руководство пользователя к ней.   </w:t>
      </w:r>
    </w:p>
    <w:p w14:paraId="5F4E53AB" w14:textId="77777777" w:rsidR="003B1CC8" w:rsidRDefault="003B1CC8">
      <w:pPr>
        <w:ind w:left="720"/>
        <w:jc w:val="both"/>
        <w:rPr>
          <w:lang w:val="ru-RU"/>
        </w:rPr>
      </w:pPr>
      <w:r>
        <w:rPr>
          <w:lang w:val="ru-RU"/>
        </w:rPr>
        <w:t>Инсталляционная программа должна включать общее лицензионное соглашение, и, информацию об авторских правах.</w:t>
      </w:r>
    </w:p>
    <w:p w14:paraId="5AECB125" w14:textId="77777777" w:rsidR="00F845D3" w:rsidRDefault="00F845D3">
      <w:pPr>
        <w:rPr>
          <w:lang w:val="ru-RU"/>
        </w:rPr>
      </w:pPr>
    </w:p>
    <w:sectPr w:rsidR="00F845D3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7D0B6" w14:textId="77777777" w:rsidR="002668DF" w:rsidRDefault="002668DF">
      <w:r>
        <w:separator/>
      </w:r>
    </w:p>
  </w:endnote>
  <w:endnote w:type="continuationSeparator" w:id="0">
    <w:p w14:paraId="45918780" w14:textId="77777777" w:rsidR="002668DF" w:rsidRDefault="00266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altName w:val="Arial"/>
    <w:panose1 w:val="00000000000000000000"/>
    <w:charset w:val="00"/>
    <w:family w:val="swiss"/>
    <w:notTrueType/>
    <w:pitch w:val="variable"/>
    <w:sig w:usb0="00000001" w:usb1="00000003" w:usb2="00000000" w:usb3="00000000" w:csb0="0000019F" w:csb1="00000000"/>
  </w:font>
  <w:font w:name="Aptos Display">
    <w:panose1 w:val="00000000000000000000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B1CC8" w14:paraId="50584F5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DA6E3E" w14:textId="77777777" w:rsidR="003B1CC8" w:rsidRDefault="003B1CC8">
          <w:pPr>
            <w:ind w:right="360"/>
            <w:rPr>
              <w:lang w:val="ru-RU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C41079" w14:textId="77777777" w:rsidR="003B1CC8" w:rsidRDefault="003B1CC8">
          <w:pPr>
            <w:jc w:val="center"/>
            <w:rPr>
              <w:lang w:val="ru-RU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8C487" w14:textId="77777777" w:rsidR="003B1CC8" w:rsidRDefault="003B1CC8">
          <w:pPr>
            <w:jc w:val="right"/>
          </w:pPr>
        </w:p>
      </w:tc>
    </w:tr>
  </w:tbl>
  <w:p w14:paraId="66E80CA6" w14:textId="77777777" w:rsidR="003B1CC8" w:rsidRDefault="003B1CC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2CB0C" w14:textId="77777777" w:rsidR="002668DF" w:rsidRDefault="002668DF">
      <w:r>
        <w:separator/>
      </w:r>
    </w:p>
  </w:footnote>
  <w:footnote w:type="continuationSeparator" w:id="0">
    <w:p w14:paraId="00238CA7" w14:textId="77777777" w:rsidR="002668DF" w:rsidRDefault="002668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45597" w14:textId="77777777" w:rsidR="003B1CC8" w:rsidRDefault="003B1CC8">
    <w:pPr>
      <w:pStyle w:val="a7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BA6812"/>
    <w:multiLevelType w:val="hybridMultilevel"/>
    <w:tmpl w:val="98207C8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19311240"/>
    <w:multiLevelType w:val="hybridMultilevel"/>
    <w:tmpl w:val="C96EF5F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1B070DCB"/>
    <w:multiLevelType w:val="hybridMultilevel"/>
    <w:tmpl w:val="BEEAC9F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203B3692"/>
    <w:multiLevelType w:val="singleLevel"/>
    <w:tmpl w:val="EDC40EC4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6" w15:restartNumberingAfterBreak="0">
    <w:nsid w:val="3448699E"/>
    <w:multiLevelType w:val="hybridMultilevel"/>
    <w:tmpl w:val="5ED2F5E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355425DD"/>
    <w:multiLevelType w:val="hybridMultilevel"/>
    <w:tmpl w:val="7350693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 w15:restartNumberingAfterBreak="0">
    <w:nsid w:val="3B310D43"/>
    <w:multiLevelType w:val="multilevel"/>
    <w:tmpl w:val="EADA53B8"/>
    <w:lvl w:ilvl="0">
      <w:start w:val="6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ascii="Arial" w:hAnsi="Arial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Arial" w:hAnsi="Arial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Arial" w:hAnsi="Arial" w:hint="default"/>
        <w:b/>
      </w:rPr>
    </w:lvl>
  </w:abstractNum>
  <w:abstractNum w:abstractNumId="10" w15:restartNumberingAfterBreak="0">
    <w:nsid w:val="435C705E"/>
    <w:multiLevelType w:val="hybridMultilevel"/>
    <w:tmpl w:val="0E541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D754F44"/>
    <w:multiLevelType w:val="hybridMultilevel"/>
    <w:tmpl w:val="4460883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4EF02183"/>
    <w:multiLevelType w:val="singleLevel"/>
    <w:tmpl w:val="787A72FE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3" w15:restartNumberingAfterBreak="0">
    <w:nsid w:val="51FF67E0"/>
    <w:multiLevelType w:val="hybridMultilevel"/>
    <w:tmpl w:val="F07ECC9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4228C1"/>
    <w:multiLevelType w:val="hybridMultilevel"/>
    <w:tmpl w:val="65DE5A9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6CBF3601"/>
    <w:multiLevelType w:val="singleLevel"/>
    <w:tmpl w:val="A58EB0AE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6" w15:restartNumberingAfterBreak="0">
    <w:nsid w:val="787B637E"/>
    <w:multiLevelType w:val="hybridMultilevel"/>
    <w:tmpl w:val="49243E1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 w15:restartNumberingAfterBreak="0">
    <w:nsid w:val="7BD02D22"/>
    <w:multiLevelType w:val="hybridMultilevel"/>
    <w:tmpl w:val="5688113A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7E3E54E3"/>
    <w:multiLevelType w:val="singleLevel"/>
    <w:tmpl w:val="AEAED454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8"/>
  </w:num>
  <w:num w:numId="5">
    <w:abstractNumId w:val="12"/>
  </w:num>
  <w:num w:numId="6">
    <w:abstractNumId w:val="5"/>
  </w:num>
  <w:num w:numId="7">
    <w:abstractNumId w:val="8"/>
  </w:num>
  <w:num w:numId="8">
    <w:abstractNumId w:val="9"/>
  </w:num>
  <w:num w:numId="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0">
    <w:abstractNumId w:val="13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8"/>
  </w:num>
  <w:num w:numId="33">
    <w:abstractNumId w:val="8"/>
  </w:num>
  <w:num w:numId="34">
    <w:abstractNumId w:val="0"/>
  </w:num>
  <w:num w:numId="35">
    <w:abstractNumId w:val="10"/>
  </w:num>
  <w:num w:numId="36">
    <w:abstractNumId w:val="6"/>
  </w:num>
  <w:num w:numId="37">
    <w:abstractNumId w:val="2"/>
  </w:num>
  <w:num w:numId="38">
    <w:abstractNumId w:val="7"/>
  </w:num>
  <w:num w:numId="39">
    <w:abstractNumId w:val="17"/>
  </w:num>
  <w:num w:numId="40">
    <w:abstractNumId w:val="16"/>
  </w:num>
  <w:num w:numId="41">
    <w:abstractNumId w:val="4"/>
  </w:num>
  <w:num w:numId="42">
    <w:abstractNumId w:val="3"/>
  </w:num>
  <w:num w:numId="43">
    <w:abstractNumId w:val="14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CC9"/>
    <w:rsid w:val="000D33D7"/>
    <w:rsid w:val="000E6B2F"/>
    <w:rsid w:val="00103C49"/>
    <w:rsid w:val="002324CC"/>
    <w:rsid w:val="002668DF"/>
    <w:rsid w:val="003037CC"/>
    <w:rsid w:val="003828A2"/>
    <w:rsid w:val="00393172"/>
    <w:rsid w:val="003B1CC8"/>
    <w:rsid w:val="004B1F2B"/>
    <w:rsid w:val="005162D4"/>
    <w:rsid w:val="005A49E4"/>
    <w:rsid w:val="005B0980"/>
    <w:rsid w:val="005E465C"/>
    <w:rsid w:val="00691E64"/>
    <w:rsid w:val="006E5CC9"/>
    <w:rsid w:val="0070355D"/>
    <w:rsid w:val="00745BD8"/>
    <w:rsid w:val="00785147"/>
    <w:rsid w:val="0079225D"/>
    <w:rsid w:val="007C13AD"/>
    <w:rsid w:val="007D0EF1"/>
    <w:rsid w:val="00857EB6"/>
    <w:rsid w:val="008B7F1A"/>
    <w:rsid w:val="00900929"/>
    <w:rsid w:val="009034D5"/>
    <w:rsid w:val="009135A5"/>
    <w:rsid w:val="009A0678"/>
    <w:rsid w:val="009C6FAA"/>
    <w:rsid w:val="00AC362F"/>
    <w:rsid w:val="00B64A31"/>
    <w:rsid w:val="00B858BE"/>
    <w:rsid w:val="00C93922"/>
    <w:rsid w:val="00CB7F69"/>
    <w:rsid w:val="00DA42B7"/>
    <w:rsid w:val="00DA7F44"/>
    <w:rsid w:val="00E53206"/>
    <w:rsid w:val="00E74BB1"/>
    <w:rsid w:val="00E843EE"/>
    <w:rsid w:val="00F32BCC"/>
    <w:rsid w:val="00F845D3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EFFD56"/>
  <w15:chartTrackingRefBased/>
  <w15:docId w15:val="{ADF2A80C-8F20-5D45-A7E4-DA725717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lang w:val="en-US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11">
    <w:name w:val="Схема документа1"/>
    <w:basedOn w:val="a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21">
    <w:name w:val="Основной текст 21"/>
    <w:basedOn w:val="a0"/>
    <w:rPr>
      <w:i/>
      <w:color w:val="0000FF"/>
    </w:rPr>
  </w:style>
  <w:style w:type="paragraph" w:customStyle="1" w:styleId="22">
    <w:name w:val="Основной текст 22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pPr>
      <w:spacing w:after="120"/>
      <w:ind w:left="720"/>
    </w:pPr>
    <w:rPr>
      <w:i/>
      <w:color w:val="0000FF"/>
    </w:rPr>
  </w:style>
  <w:style w:type="character" w:customStyle="1" w:styleId="12">
    <w:name w:val="Гиперссылка1"/>
    <w:rPr>
      <w:color w:val="0000FF"/>
      <w:u w:val="single"/>
    </w:rPr>
  </w:style>
  <w:style w:type="paragraph" w:styleId="a">
    <w:name w:val="List"/>
    <w:basedOn w:val="a0"/>
    <w:semiHidden/>
    <w:pPr>
      <w:numPr>
        <w:numId w:val="7"/>
      </w:numPr>
    </w:pPr>
  </w:style>
  <w:style w:type="character" w:styleId="ad">
    <w:name w:val="Hyperlink"/>
    <w:semiHidden/>
    <w:rPr>
      <w:color w:val="0000FF"/>
      <w:u w:val="single"/>
    </w:rPr>
  </w:style>
  <w:style w:type="character" w:styleId="ae">
    <w:name w:val="FollowedHyperlink"/>
    <w:semiHidden/>
    <w:rPr>
      <w:color w:val="800080"/>
      <w:u w:val="single"/>
    </w:rPr>
  </w:style>
  <w:style w:type="table" w:styleId="af">
    <w:name w:val="Table Grid"/>
    <w:basedOn w:val="a2"/>
    <w:uiPriority w:val="39"/>
    <w:rsid w:val="005B0980"/>
    <w:rPr>
      <w:rFonts w:ascii="Calibri" w:eastAsia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9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ibrary\&#1040;&#1085;&#1072;&#1083;&#1080;&#1079;%2520&#1080;%2520&#1087;&#1088;&#1086;&#1077;&#1082;&#1090;&#1080;&#1088;&#1086;&#1074;&#1072;&#1085;&#1080;&#1077;\RUP\RUP_&#1042;&#1080;&#1076;&#1077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RUP_Видение.dot</Template>
  <TotalTime>1</TotalTime>
  <Pages>9</Pages>
  <Words>2465</Words>
  <Characters>14056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Видение</vt:lpstr>
    </vt:vector>
  </TitlesOfParts>
  <Company>КГТУ</Company>
  <LinksUpToDate>false</LinksUpToDate>
  <CharactersWithSpaces>16489</CharactersWithSpaces>
  <SharedDoc>false</SharedDoc>
  <HLinks>
    <vt:vector size="6" baseType="variant">
      <vt:variant>
        <vt:i4>7602214</vt:i4>
      </vt:variant>
      <vt:variant>
        <vt:i4>129</vt:i4>
      </vt:variant>
      <vt:variant>
        <vt:i4>0</vt:i4>
      </vt:variant>
      <vt:variant>
        <vt:i4>5</vt:i4>
      </vt:variant>
      <vt:variant>
        <vt:lpwstr>https://www.figma.com/design/VKB681USarHcdtElLU8Aab/%D0%A0%D0%B0%D0%B7%D1%80%D0%B0%D0%B1%D0%BE%D1%82%D0%BA%D0%B0-%D0%B8-%D0%90%D0%BD%D0%B0%D0%BB%D0%B8%D0%B7-%D1%82%D1%80%D0%B5%D0%B1%D0%BE%D0%B2%D0%B0%D0%BD%D0%B8%D0%B9?node-id=0-1&amp;t=qAxs4swOnoIOsp74-1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Видение</dc:title>
  <dc:subject>Система диспетчеризации типографии</dc:subject>
  <dc:creator>Т.В.Подшивалова</dc:creator>
  <cp:keywords/>
  <dc:description/>
  <cp:lastModifiedBy>Учетная запись Майкрософт</cp:lastModifiedBy>
  <cp:revision>3</cp:revision>
  <cp:lastPrinted>2000-05-09T13:23:00Z</cp:lastPrinted>
  <dcterms:created xsi:type="dcterms:W3CDTF">2025-03-14T01:06:00Z</dcterms:created>
  <dcterms:modified xsi:type="dcterms:W3CDTF">2025-03-14T04:05:00Z</dcterms:modified>
</cp:coreProperties>
</file>